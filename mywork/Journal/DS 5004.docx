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373B8" w14:textId="6A05CCF3" w:rsidR="00317057" w:rsidRDefault="00317057" w:rsidP="00317057">
      <w:pPr>
        <w:pStyle w:val="Heading1"/>
      </w:pPr>
      <w:r>
        <w:t>DS 5004: Applied Reinforcement Learning</w:t>
      </w:r>
    </w:p>
    <w:p w14:paraId="10FCF7A5" w14:textId="77777777" w:rsidR="00317057" w:rsidRDefault="00317057">
      <w:pPr>
        <w:pStyle w:val="Title"/>
      </w:pPr>
    </w:p>
    <w:p w14:paraId="3119D97E" w14:textId="050AF8F1" w:rsidR="00524388" w:rsidRDefault="00317057">
      <w:pPr>
        <w:pStyle w:val="Title"/>
      </w:pPr>
      <w:r>
        <w:t>Reinforcement Learning Journal</w:t>
      </w:r>
    </w:p>
    <w:p w14:paraId="47B98958" w14:textId="622C1C89" w:rsidR="00524388" w:rsidRDefault="00317057">
      <w:pPr>
        <w:pStyle w:val="Heading1"/>
      </w:pPr>
      <w:r>
        <w:t>Bruce McGregor (BM3PK)</w:t>
      </w:r>
    </w:p>
    <w:p w14:paraId="373408FE" w14:textId="77777777" w:rsidR="00317057" w:rsidRDefault="00317057" w:rsidP="00317057"/>
    <w:p w14:paraId="45FA299A" w14:textId="3BC77FA2" w:rsidR="00317057" w:rsidRDefault="00317057" w:rsidP="00317057"/>
    <w:p w14:paraId="6F78342E" w14:textId="77777777" w:rsidR="00317057" w:rsidRDefault="00317057">
      <w:r>
        <w:br w:type="page"/>
      </w:r>
    </w:p>
    <w:p w14:paraId="061DAECC" w14:textId="541F8F00" w:rsidR="00317057" w:rsidRPr="00317057" w:rsidRDefault="00317057" w:rsidP="00317057">
      <w:pPr>
        <w:pStyle w:val="Title"/>
      </w:pPr>
      <w:r>
        <w:lastRenderedPageBreak/>
        <w:t>Journaling Instructions</w:t>
      </w:r>
    </w:p>
    <w:p w14:paraId="07862A39"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The purpose of this exercise is to track your learning and growth through this course.</w:t>
      </w:r>
      <w:r w:rsidRPr="00317057">
        <w:rPr>
          <w:rFonts w:ascii="Segoe UI" w:eastAsia="Times New Roman" w:hAnsi="Segoe UI" w:cs="Segoe UI"/>
          <w:color w:val="1F2328"/>
          <w:lang w:eastAsia="en-US"/>
        </w:rPr>
        <w:br/>
        <w:t>You will add an entry for each Module (ideally on a weekly basis).</w:t>
      </w:r>
      <w:r w:rsidRPr="00317057">
        <w:rPr>
          <w:rFonts w:ascii="Segoe UI" w:eastAsia="Times New Roman" w:hAnsi="Segoe UI" w:cs="Segoe UI"/>
          <w:color w:val="1F2328"/>
          <w:lang w:eastAsia="en-US"/>
        </w:rPr>
        <w:br/>
        <w:t>You will submit your journal over the course of the term and it will grow with your new entries.</w:t>
      </w:r>
    </w:p>
    <w:p w14:paraId="410E8EF2"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 answer these questions:</w:t>
      </w:r>
    </w:p>
    <w:p w14:paraId="668EA344" w14:textId="77777777" w:rsidR="00317057" w:rsidRPr="00317057" w:rsidRDefault="00317057" w:rsidP="00317057">
      <w:pPr>
        <w:numPr>
          <w:ilvl w:val="0"/>
          <w:numId w:val="17"/>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were some things you learned in the module?</w:t>
      </w:r>
    </w:p>
    <w:p w14:paraId="091A613E"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do you think were the most important concepts?</w:t>
      </w:r>
    </w:p>
    <w:p w14:paraId="54112C76"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What was challenging for you? How can you learn it better?</w:t>
      </w:r>
    </w:p>
    <w:p w14:paraId="31E399C3" w14:textId="77777777" w:rsidR="00317057" w:rsidRPr="00317057" w:rsidRDefault="00317057" w:rsidP="00317057">
      <w:pPr>
        <w:numPr>
          <w:ilvl w:val="0"/>
          <w:numId w:val="17"/>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Which parts did you enjoy?</w:t>
      </w:r>
    </w:p>
    <w:p w14:paraId="038EA117"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Constructive feedback is also fine (e.g., Exercise X, Part Y wasn't clear) but negative criticism should be avoided.</w:t>
      </w:r>
    </w:p>
    <w:p w14:paraId="11C69B44" w14:textId="77777777" w:rsidR="00317057" w:rsidRPr="00317057" w:rsidRDefault="00317057" w:rsidP="00317057">
      <w:pPr>
        <w:shd w:val="clear" w:color="auto" w:fill="FFFFFF"/>
        <w:spacing w:after="24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Each entry should:</w:t>
      </w:r>
    </w:p>
    <w:p w14:paraId="0B3F441E" w14:textId="77777777" w:rsidR="00317057" w:rsidRPr="00317057" w:rsidRDefault="00317057" w:rsidP="00317057">
      <w:pPr>
        <w:numPr>
          <w:ilvl w:val="0"/>
          <w:numId w:val="18"/>
        </w:numPr>
        <w:shd w:val="clear" w:color="auto" w:fill="FFFFFF"/>
        <w:spacing w:before="100" w:beforeAutospacing="1"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Use full sentences to show good writing and clear thought process</w:t>
      </w:r>
    </w:p>
    <w:p w14:paraId="1524E028" w14:textId="77777777" w:rsidR="00317057" w:rsidRPr="00317057" w:rsidRDefault="00317057" w:rsidP="00317057">
      <w:pPr>
        <w:numPr>
          <w:ilvl w:val="0"/>
          <w:numId w:val="18"/>
        </w:numPr>
        <w:shd w:val="clear" w:color="auto" w:fill="FFFFFF"/>
        <w:spacing w:before="60" w:after="100" w:afterAutospacing="1"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Be limited to one or two paragraphs (it should be fairly brief)</w:t>
      </w:r>
    </w:p>
    <w:p w14:paraId="42B82D48"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r w:rsidRPr="00317057">
        <w:rPr>
          <w:rFonts w:ascii="Segoe UI" w:eastAsia="Times New Roman" w:hAnsi="Segoe UI" w:cs="Segoe UI"/>
          <w:color w:val="1F2328"/>
          <w:lang w:eastAsia="en-US"/>
        </w:rPr>
        <w:t>File format: Use a Word doc or similar. Recycle the same file throughout the course.</w:t>
      </w:r>
    </w:p>
    <w:p w14:paraId="1742A8FE" w14:textId="77777777" w:rsidR="00317057" w:rsidRDefault="00317057" w:rsidP="00317057">
      <w:pPr>
        <w:shd w:val="clear" w:color="auto" w:fill="FFFFFF"/>
        <w:spacing w:after="0" w:line="240" w:lineRule="auto"/>
        <w:rPr>
          <w:rFonts w:ascii="Segoe UI" w:eastAsia="Times New Roman" w:hAnsi="Segoe UI" w:cs="Segoe UI"/>
          <w:color w:val="1F2328"/>
          <w:lang w:eastAsia="en-US"/>
        </w:rPr>
      </w:pPr>
    </w:p>
    <w:p w14:paraId="58BC0178" w14:textId="3F9148E9" w:rsidR="00317057" w:rsidRDefault="00317057">
      <w:pPr>
        <w:rPr>
          <w:rFonts w:ascii="Segoe UI" w:eastAsia="Times New Roman" w:hAnsi="Segoe UI" w:cs="Segoe UI"/>
          <w:color w:val="1F2328"/>
          <w:lang w:eastAsia="en-US"/>
        </w:rPr>
      </w:pPr>
      <w:r>
        <w:rPr>
          <w:rFonts w:ascii="Segoe UI" w:eastAsia="Times New Roman" w:hAnsi="Segoe UI" w:cs="Segoe UI"/>
          <w:color w:val="1F2328"/>
          <w:lang w:eastAsia="en-US"/>
        </w:rPr>
        <w:br w:type="page"/>
      </w:r>
    </w:p>
    <w:p w14:paraId="23D4FA8D" w14:textId="3C9CAABF" w:rsidR="00317057" w:rsidRPr="00317057" w:rsidRDefault="00317057" w:rsidP="00317057">
      <w:pPr>
        <w:pStyle w:val="Title"/>
        <w:rPr>
          <w:rFonts w:eastAsia="Times New Roman"/>
          <w:lang w:eastAsia="en-US"/>
        </w:rPr>
      </w:pPr>
      <w:r>
        <w:rPr>
          <w:rFonts w:eastAsia="Times New Roman"/>
          <w:lang w:eastAsia="en-US"/>
        </w:rPr>
        <w:lastRenderedPageBreak/>
        <w:t xml:space="preserve">Module 1 </w:t>
      </w:r>
    </w:p>
    <w:p w14:paraId="69828EBB" w14:textId="77777777" w:rsidR="006135D0" w:rsidRDefault="00317057" w:rsidP="2354E261">
      <w:pPr>
        <w:pStyle w:val="Heading1"/>
        <w:shd w:val="clear" w:color="auto" w:fill="FFFFFF" w:themeFill="background1"/>
        <w:spacing w:beforeAutospacing="1" w:afterAutospacing="1" w:line="240" w:lineRule="auto"/>
      </w:pPr>
      <w:r>
        <w:t>Reinforcement Learning Fundamentals</w:t>
      </w:r>
    </w:p>
    <w:p w14:paraId="50AA92D8" w14:textId="77777777" w:rsidR="006135D0" w:rsidRDefault="006135D0" w:rsidP="006135D0">
      <w:pPr>
        <w:pStyle w:val="Heading2"/>
        <w:rPr>
          <w:rFonts w:eastAsia="Times New Roman"/>
          <w:lang w:eastAsia="en-US"/>
        </w:rPr>
      </w:pPr>
      <w:r w:rsidRPr="00317057">
        <w:rPr>
          <w:rFonts w:eastAsia="Times New Roman"/>
          <w:lang w:eastAsia="en-US"/>
        </w:rPr>
        <w:t>What were some things you learned in the module?</w:t>
      </w:r>
    </w:p>
    <w:p w14:paraId="72E645E1" w14:textId="7C9FCA85" w:rsidR="006135D0" w:rsidRPr="006135D0" w:rsidRDefault="6E2B8439" w:rsidP="006135D0">
      <w:pPr>
        <w:rPr>
          <w:lang w:eastAsia="en-US"/>
        </w:rPr>
      </w:pPr>
      <w:r w:rsidRPr="75031300">
        <w:rPr>
          <w:lang w:eastAsia="en-US"/>
        </w:rPr>
        <w:t>One of things I learned is that RL ability to achieve the effects of planning and lookahead with</w:t>
      </w:r>
      <w:r w:rsidR="44C7AD7B" w:rsidRPr="75031300">
        <w:rPr>
          <w:lang w:eastAsia="en-US"/>
        </w:rPr>
        <w:t xml:space="preserve">out using a model of the opponent in the tic tac toe example.  In addition, it does not need to do an </w:t>
      </w:r>
      <w:r w:rsidR="1E00DF87" w:rsidRPr="75031300">
        <w:rPr>
          <w:lang w:eastAsia="en-US"/>
        </w:rPr>
        <w:t>explicit</w:t>
      </w:r>
      <w:r w:rsidR="44C7AD7B" w:rsidRPr="75031300">
        <w:rPr>
          <w:lang w:eastAsia="en-US"/>
        </w:rPr>
        <w:t xml:space="preserve"> search over </w:t>
      </w:r>
      <w:r w:rsidR="09681E9C" w:rsidRPr="75031300">
        <w:rPr>
          <w:lang w:eastAsia="en-US"/>
        </w:rPr>
        <w:t>possible</w:t>
      </w:r>
      <w:r w:rsidR="44C7AD7B" w:rsidRPr="75031300">
        <w:rPr>
          <w:lang w:eastAsia="en-US"/>
        </w:rPr>
        <w:t xml:space="preserve"> sequences of </w:t>
      </w:r>
      <w:r w:rsidR="7D730B38" w:rsidRPr="75031300">
        <w:rPr>
          <w:lang w:eastAsia="en-US"/>
        </w:rPr>
        <w:t xml:space="preserve">future states and actions.   </w:t>
      </w:r>
      <w:r w:rsidR="25D3718A" w:rsidRPr="75031300">
        <w:rPr>
          <w:lang w:eastAsia="en-US"/>
        </w:rPr>
        <w:t xml:space="preserve">I think that is incredible, and hard to grasp. </w:t>
      </w:r>
      <w:r w:rsidR="72228A3C" w:rsidRPr="75031300">
        <w:rPr>
          <w:lang w:eastAsia="en-US"/>
        </w:rPr>
        <w:t>So,</w:t>
      </w:r>
      <w:r w:rsidR="25D3718A" w:rsidRPr="75031300">
        <w:rPr>
          <w:lang w:eastAsia="en-US"/>
        </w:rPr>
        <w:t xml:space="preserve"> I am looking forward to exploring further how RL achieves such </w:t>
      </w:r>
      <w:r w:rsidR="7A162A1C" w:rsidRPr="75031300">
        <w:rPr>
          <w:lang w:eastAsia="en-US"/>
        </w:rPr>
        <w:t>things</w:t>
      </w:r>
      <w:r w:rsidR="25D3718A" w:rsidRPr="75031300">
        <w:rPr>
          <w:lang w:eastAsia="en-US"/>
        </w:rPr>
        <w:t>.</w:t>
      </w:r>
    </w:p>
    <w:p w14:paraId="3AD04C6C" w14:textId="77777777" w:rsidR="006135D0" w:rsidRDefault="006135D0" w:rsidP="006135D0">
      <w:pPr>
        <w:pStyle w:val="Heading2"/>
        <w:rPr>
          <w:rFonts w:eastAsia="Times New Roman"/>
          <w:lang w:eastAsia="en-US"/>
        </w:rPr>
      </w:pPr>
      <w:r w:rsidRPr="75031300">
        <w:rPr>
          <w:rFonts w:eastAsia="Times New Roman"/>
          <w:lang w:eastAsia="en-US"/>
        </w:rPr>
        <w:t>What do you think were the most important concepts?</w:t>
      </w:r>
    </w:p>
    <w:p w14:paraId="1AB21283" w14:textId="4FA7B0A8" w:rsidR="006135D0" w:rsidRPr="006135D0" w:rsidRDefault="273227C6" w:rsidP="006135D0">
      <w:pPr>
        <w:rPr>
          <w:lang w:eastAsia="en-US"/>
        </w:rPr>
      </w:pPr>
      <w:r w:rsidRPr="75031300">
        <w:rPr>
          <w:lang w:eastAsia="en-US"/>
        </w:rPr>
        <w:t xml:space="preserve">I think understanding the </w:t>
      </w:r>
      <w:r w:rsidR="0B5BAE9A" w:rsidRPr="75031300">
        <w:rPr>
          <w:lang w:eastAsia="en-US"/>
        </w:rPr>
        <w:t>four</w:t>
      </w:r>
      <w:r w:rsidRPr="75031300">
        <w:rPr>
          <w:lang w:eastAsia="en-US"/>
        </w:rPr>
        <w:t xml:space="preserve"> main elements of TL system, that is the policy, reward signal, a value function, and model (optional</w:t>
      </w:r>
      <w:r w:rsidR="201462B4" w:rsidRPr="75031300">
        <w:rPr>
          <w:lang w:eastAsia="en-US"/>
        </w:rPr>
        <w:t>)</w:t>
      </w:r>
      <w:r w:rsidR="4EA28D05" w:rsidRPr="75031300">
        <w:rPr>
          <w:lang w:eastAsia="en-US"/>
        </w:rPr>
        <w:t xml:space="preserve">. </w:t>
      </w:r>
      <w:r w:rsidR="39901420" w:rsidRPr="75031300">
        <w:rPr>
          <w:lang w:eastAsia="en-US"/>
        </w:rPr>
        <w:t xml:space="preserve"> Understanding the difference between reward and value is a ky concept to grasp. </w:t>
      </w:r>
      <w:r w:rsidR="4EA28D05" w:rsidRPr="75031300">
        <w:rPr>
          <w:lang w:eastAsia="en-US"/>
        </w:rPr>
        <w:t xml:space="preserve"> </w:t>
      </w:r>
      <w:r w:rsidR="0DA705C3" w:rsidRPr="75031300">
        <w:rPr>
          <w:lang w:eastAsia="en-US"/>
        </w:rPr>
        <w:t>I</w:t>
      </w:r>
      <w:r w:rsidR="744EDD7B" w:rsidRPr="75031300">
        <w:rPr>
          <w:lang w:eastAsia="en-US"/>
        </w:rPr>
        <w:t xml:space="preserve">t is </w:t>
      </w:r>
      <w:r w:rsidR="51A2E2F8" w:rsidRPr="75031300">
        <w:rPr>
          <w:lang w:eastAsia="en-US"/>
        </w:rPr>
        <w:t xml:space="preserve">also </w:t>
      </w:r>
      <w:r w:rsidR="744EDD7B" w:rsidRPr="75031300">
        <w:rPr>
          <w:lang w:eastAsia="en-US"/>
        </w:rPr>
        <w:t>important to understand how RL</w:t>
      </w:r>
      <w:r w:rsidR="047DA31A" w:rsidRPr="75031300">
        <w:rPr>
          <w:lang w:eastAsia="en-US"/>
        </w:rPr>
        <w:t xml:space="preserve"> </w:t>
      </w:r>
      <w:r w:rsidR="73209834" w:rsidRPr="75031300">
        <w:rPr>
          <w:lang w:eastAsia="en-US"/>
        </w:rPr>
        <w:t>allow</w:t>
      </w:r>
      <w:r w:rsidR="586CDCFF" w:rsidRPr="75031300">
        <w:rPr>
          <w:lang w:eastAsia="en-US"/>
        </w:rPr>
        <w:t>s</w:t>
      </w:r>
      <w:r w:rsidR="047DA31A" w:rsidRPr="75031300">
        <w:rPr>
          <w:lang w:eastAsia="en-US"/>
        </w:rPr>
        <w:t xml:space="preserve"> for individual states to be evaluated</w:t>
      </w:r>
      <w:r w:rsidR="161D0F5C" w:rsidRPr="75031300">
        <w:rPr>
          <w:lang w:eastAsia="en-US"/>
        </w:rPr>
        <w:t xml:space="preserve"> and adjust policy.</w:t>
      </w:r>
      <w:r w:rsidR="461CCA09" w:rsidRPr="75031300">
        <w:rPr>
          <w:lang w:eastAsia="en-US"/>
        </w:rPr>
        <w:t xml:space="preserve"> </w:t>
      </w:r>
      <w:r w:rsidR="1338754D" w:rsidRPr="75031300">
        <w:rPr>
          <w:lang w:eastAsia="en-US"/>
        </w:rPr>
        <w:t xml:space="preserve">This </w:t>
      </w:r>
      <w:r w:rsidR="2D053107" w:rsidRPr="75031300">
        <w:rPr>
          <w:lang w:eastAsia="en-US"/>
        </w:rPr>
        <w:t>contrasts with</w:t>
      </w:r>
      <w:r w:rsidR="1FFDA5EF" w:rsidRPr="75031300">
        <w:rPr>
          <w:lang w:eastAsia="en-US"/>
        </w:rPr>
        <w:t xml:space="preserve"> evolutionary methods</w:t>
      </w:r>
      <w:r w:rsidR="5203F2E0" w:rsidRPr="75031300">
        <w:rPr>
          <w:lang w:eastAsia="en-US"/>
        </w:rPr>
        <w:t xml:space="preserve">, where </w:t>
      </w:r>
      <w:r w:rsidR="55B154C0" w:rsidRPr="75031300">
        <w:rPr>
          <w:lang w:eastAsia="en-US"/>
        </w:rPr>
        <w:t xml:space="preserve">the individual states are not evaluated, only the final result.  </w:t>
      </w:r>
    </w:p>
    <w:p w14:paraId="6410B0E9" w14:textId="77777777" w:rsidR="006135D0" w:rsidRDefault="006135D0" w:rsidP="006135D0">
      <w:pPr>
        <w:pStyle w:val="Heading2"/>
        <w:rPr>
          <w:rFonts w:eastAsia="Times New Roman"/>
          <w:lang w:eastAsia="en-US"/>
        </w:rPr>
      </w:pPr>
      <w:r w:rsidRPr="00317057">
        <w:rPr>
          <w:rFonts w:eastAsia="Times New Roman"/>
          <w:lang w:eastAsia="en-US"/>
        </w:rPr>
        <w:t>What was challenging for you? How can you learn it better?</w:t>
      </w:r>
    </w:p>
    <w:p w14:paraId="21495587" w14:textId="12597BCD" w:rsidR="006135D0" w:rsidRPr="006135D0" w:rsidRDefault="4CEF49F1" w:rsidP="006135D0">
      <w:pPr>
        <w:rPr>
          <w:lang w:eastAsia="en-US"/>
        </w:rPr>
      </w:pPr>
      <w:r w:rsidRPr="75031300">
        <w:rPr>
          <w:lang w:eastAsia="en-US"/>
        </w:rPr>
        <w:t xml:space="preserve">Retention is a challenge. </w:t>
      </w:r>
      <w:r w:rsidR="50B0E689" w:rsidRPr="75031300">
        <w:rPr>
          <w:lang w:eastAsia="en-US"/>
        </w:rPr>
        <w:t xml:space="preserve">I agree that learning is </w:t>
      </w:r>
      <w:r w:rsidR="2FF3ECF6" w:rsidRPr="75031300">
        <w:rPr>
          <w:lang w:eastAsia="en-US"/>
        </w:rPr>
        <w:t>recursive</w:t>
      </w:r>
      <w:r w:rsidR="50B0E689" w:rsidRPr="75031300">
        <w:rPr>
          <w:lang w:eastAsia="en-US"/>
        </w:rPr>
        <w:t xml:space="preserve">. I find that </w:t>
      </w:r>
      <w:r w:rsidR="5E9E8707" w:rsidRPr="75031300">
        <w:rPr>
          <w:lang w:eastAsia="en-US"/>
        </w:rPr>
        <w:t xml:space="preserve">during </w:t>
      </w:r>
      <w:r w:rsidR="50B0E689" w:rsidRPr="75031300">
        <w:rPr>
          <w:lang w:eastAsia="en-US"/>
        </w:rPr>
        <w:t xml:space="preserve">my first reading through the text </w:t>
      </w:r>
      <w:r w:rsidR="5A6C00E4" w:rsidRPr="75031300">
        <w:rPr>
          <w:lang w:eastAsia="en-US"/>
        </w:rPr>
        <w:t>(</w:t>
      </w:r>
      <w:r w:rsidR="50B0E689" w:rsidRPr="75031300">
        <w:rPr>
          <w:lang w:eastAsia="en-US"/>
        </w:rPr>
        <w:t>even when concent</w:t>
      </w:r>
      <w:r w:rsidR="607D998C" w:rsidRPr="75031300">
        <w:rPr>
          <w:lang w:eastAsia="en-US"/>
        </w:rPr>
        <w:t>rating hard</w:t>
      </w:r>
      <w:r w:rsidR="0AAC06DE" w:rsidRPr="75031300">
        <w:rPr>
          <w:lang w:eastAsia="en-US"/>
        </w:rPr>
        <w:t>)</w:t>
      </w:r>
      <w:r w:rsidR="0E4535E3" w:rsidRPr="75031300">
        <w:rPr>
          <w:lang w:eastAsia="en-US"/>
        </w:rPr>
        <w:t xml:space="preserve">, </w:t>
      </w:r>
      <w:r w:rsidR="0AAC06DE" w:rsidRPr="75031300">
        <w:rPr>
          <w:lang w:eastAsia="en-US"/>
        </w:rPr>
        <w:t>I struggle to recall it later</w:t>
      </w:r>
      <w:r w:rsidR="607D998C" w:rsidRPr="75031300">
        <w:rPr>
          <w:lang w:eastAsia="en-US"/>
        </w:rPr>
        <w:t>. I find that re-reading after the lect</w:t>
      </w:r>
      <w:r w:rsidR="3E84194E" w:rsidRPr="75031300">
        <w:rPr>
          <w:lang w:eastAsia="en-US"/>
        </w:rPr>
        <w:t xml:space="preserve">ure helps and </w:t>
      </w:r>
      <w:r w:rsidR="44EF6703" w:rsidRPr="75031300">
        <w:rPr>
          <w:lang w:eastAsia="en-US"/>
        </w:rPr>
        <w:t>highlighting</w:t>
      </w:r>
      <w:r w:rsidR="3E84194E" w:rsidRPr="75031300">
        <w:rPr>
          <w:lang w:eastAsia="en-US"/>
        </w:rPr>
        <w:t xml:space="preserve"> and </w:t>
      </w:r>
      <w:r w:rsidR="4D454611" w:rsidRPr="75031300">
        <w:rPr>
          <w:lang w:eastAsia="en-US"/>
        </w:rPr>
        <w:t>underlining</w:t>
      </w:r>
      <w:r w:rsidR="3E84194E" w:rsidRPr="75031300">
        <w:rPr>
          <w:lang w:eastAsia="en-US"/>
        </w:rPr>
        <w:t xml:space="preserve"> key concepts helps. I iteratively </w:t>
      </w:r>
      <w:r w:rsidR="0EF13E46" w:rsidRPr="75031300">
        <w:rPr>
          <w:lang w:eastAsia="en-US"/>
        </w:rPr>
        <w:t>must</w:t>
      </w:r>
      <w:r w:rsidR="3E84194E" w:rsidRPr="75031300">
        <w:rPr>
          <w:lang w:eastAsia="en-US"/>
        </w:rPr>
        <w:t xml:space="preserve"> </w:t>
      </w:r>
      <w:r w:rsidR="3F08B85F" w:rsidRPr="75031300">
        <w:rPr>
          <w:lang w:eastAsia="en-US"/>
        </w:rPr>
        <w:t>review</w:t>
      </w:r>
      <w:r w:rsidR="3E84194E" w:rsidRPr="75031300">
        <w:rPr>
          <w:lang w:eastAsia="en-US"/>
        </w:rPr>
        <w:t xml:space="preserve"> the previous material to ensure retention</w:t>
      </w:r>
      <w:r w:rsidR="28B19FAB" w:rsidRPr="75031300">
        <w:rPr>
          <w:lang w:eastAsia="en-US"/>
        </w:rPr>
        <w:t xml:space="preserve">. </w:t>
      </w:r>
      <w:r w:rsidR="51129F69" w:rsidRPr="75031300">
        <w:rPr>
          <w:lang w:eastAsia="en-US"/>
        </w:rPr>
        <w:t>Also,</w:t>
      </w:r>
      <w:r w:rsidR="28B19FAB" w:rsidRPr="75031300">
        <w:rPr>
          <w:lang w:eastAsia="en-US"/>
        </w:rPr>
        <w:t xml:space="preserve"> I still use hard copy </w:t>
      </w:r>
      <w:r w:rsidR="025CE864" w:rsidRPr="75031300">
        <w:rPr>
          <w:lang w:eastAsia="en-US"/>
        </w:rPr>
        <w:t>textbooks that allow me</w:t>
      </w:r>
      <w:r w:rsidR="28B19FAB" w:rsidRPr="75031300">
        <w:rPr>
          <w:lang w:eastAsia="en-US"/>
        </w:rPr>
        <w:t xml:space="preserve"> to flip pages back and forth to really absorb the material. I find it hard to replicate thi</w:t>
      </w:r>
      <w:r w:rsidR="62FF5A5A" w:rsidRPr="75031300">
        <w:rPr>
          <w:lang w:eastAsia="en-US"/>
        </w:rPr>
        <w:t>s on Kindle.</w:t>
      </w:r>
    </w:p>
    <w:p w14:paraId="6F5FC723" w14:textId="77777777" w:rsidR="006135D0" w:rsidRPr="00317057" w:rsidRDefault="006135D0" w:rsidP="006135D0">
      <w:pPr>
        <w:pStyle w:val="Heading2"/>
        <w:rPr>
          <w:rFonts w:eastAsia="Times New Roman"/>
          <w:lang w:eastAsia="en-US"/>
        </w:rPr>
      </w:pPr>
      <w:r w:rsidRPr="75031300">
        <w:rPr>
          <w:rFonts w:eastAsia="Times New Roman"/>
          <w:lang w:eastAsia="en-US"/>
        </w:rPr>
        <w:t>Which parts did you enjoy?</w:t>
      </w:r>
    </w:p>
    <w:p w14:paraId="4E2F67E8" w14:textId="7CDDB8E8" w:rsidR="2A89535D" w:rsidRDefault="2A89535D" w:rsidP="75031300">
      <w:r>
        <w:t>I</w:t>
      </w:r>
      <w:r w:rsidR="11E14A4F">
        <w:t xml:space="preserve"> </w:t>
      </w:r>
      <w:r>
        <w:t>enjoyed the cart pole lab. It was fun</w:t>
      </w:r>
      <w:r w:rsidR="2B090CAB">
        <w:t xml:space="preserve"> and challenging at the same time.  I also enjoyed reading about this history of RL and what other domain it </w:t>
      </w:r>
      <w:r w:rsidR="5706DED3">
        <w:t>pulls from, such as control theory and statistics.</w:t>
      </w:r>
    </w:p>
    <w:p w14:paraId="6F30EF14" w14:textId="609FB228" w:rsidR="00317057" w:rsidRDefault="00317057" w:rsidP="2354E261">
      <w:pPr>
        <w:pStyle w:val="Heading1"/>
        <w:shd w:val="clear" w:color="auto" w:fill="FFFFFF" w:themeFill="background1"/>
        <w:spacing w:beforeAutospacing="1" w:afterAutospacing="1" w:line="240" w:lineRule="auto"/>
      </w:pPr>
      <w:r>
        <w:br w:type="page"/>
      </w:r>
    </w:p>
    <w:p w14:paraId="5BED9BC2" w14:textId="3B10699E" w:rsidR="2354E261" w:rsidRDefault="2354E261" w:rsidP="2354E261"/>
    <w:p w14:paraId="56A7D092" w14:textId="49347AC1" w:rsidR="2354E261" w:rsidRDefault="2354E261" w:rsidP="2354E261"/>
    <w:p w14:paraId="2C84D7C0" w14:textId="51B8E174" w:rsidR="00317057" w:rsidRDefault="00317057" w:rsidP="00317057">
      <w:pPr>
        <w:pStyle w:val="Title"/>
      </w:pPr>
      <w:r>
        <w:t xml:space="preserve">Module 2 </w:t>
      </w:r>
    </w:p>
    <w:p w14:paraId="3EBC1D32" w14:textId="77777777" w:rsidR="00317057" w:rsidRDefault="00317057" w:rsidP="00317057">
      <w:pPr>
        <w:pStyle w:val="Heading1"/>
      </w:pPr>
      <w:r>
        <w:t>K Armed Bandits and MDP</w:t>
      </w:r>
    </w:p>
    <w:p w14:paraId="102D5034" w14:textId="77777777" w:rsidR="00317057" w:rsidRDefault="463D3E05" w:rsidP="75031300">
      <w:pPr>
        <w:pStyle w:val="Heading2"/>
        <w:rPr>
          <w:rFonts w:eastAsia="Times New Roman"/>
          <w:lang w:eastAsia="en-US"/>
        </w:rPr>
      </w:pPr>
      <w:r w:rsidRPr="75031300">
        <w:rPr>
          <w:rFonts w:eastAsia="Times New Roman"/>
          <w:lang w:eastAsia="en-US"/>
        </w:rPr>
        <w:t>What were some things you learned in the module?</w:t>
      </w:r>
    </w:p>
    <w:p w14:paraId="428D3B84" w14:textId="78FB558C" w:rsidR="00317057" w:rsidRDefault="446A7815" w:rsidP="75031300">
      <w:r>
        <w:t xml:space="preserve">I learned about </w:t>
      </w:r>
      <w:r w:rsidR="3A49B0A4">
        <w:t xml:space="preserve">the K-armed bandit problem, and how it assumes a single state, which simplifies the problem. </w:t>
      </w:r>
      <w:r w:rsidR="305C9116">
        <w:t xml:space="preserve">I learned how the incremental implementation is applied in RL to save computation space, by only requiring us to store the value of </w:t>
      </w:r>
      <w:r w:rsidR="2CE04553">
        <w:t>Q_n and n, and only the small computation for each ne</w:t>
      </w:r>
      <w:r w:rsidR="231A81F3">
        <w:t>w</w:t>
      </w:r>
      <w:r w:rsidR="7F6C21F5">
        <w:t xml:space="preserve"> </w:t>
      </w:r>
      <w:r w:rsidR="2CE04553">
        <w:t>reward</w:t>
      </w:r>
      <w:r w:rsidR="10B05197">
        <w:t>.</w:t>
      </w:r>
      <w:r w:rsidR="5D8093F9">
        <w:t xml:space="preserve"> I also learned </w:t>
      </w:r>
      <w:r w:rsidR="0F79DF68">
        <w:t>about</w:t>
      </w:r>
      <w:r w:rsidR="5D8093F9">
        <w:t xml:space="preserve"> the Markov process, and how it provides the mathematical foundation for RL. </w:t>
      </w:r>
      <w:r w:rsidR="2EEAB98E">
        <w:t>I learned that the Bellman equation used recursion and is based around dynamic programming.</w:t>
      </w:r>
    </w:p>
    <w:p w14:paraId="7D3A779D" w14:textId="61B9A333" w:rsidR="00317057" w:rsidRDefault="463D3E05" w:rsidP="75031300">
      <w:pPr>
        <w:pStyle w:val="Heading2"/>
      </w:pPr>
      <w:r>
        <w:t>What do you think were the most important concepts?</w:t>
      </w:r>
    </w:p>
    <w:p w14:paraId="26C306EC" w14:textId="7AD48594" w:rsidR="00317057" w:rsidRDefault="756FEC4E" w:rsidP="75031300">
      <w:r>
        <w:t>Of the important concepts is</w:t>
      </w:r>
      <w:r w:rsidR="6858969C">
        <w:t xml:space="preserve"> balancing exploitation with exploration, and how this translate</w:t>
      </w:r>
      <w:r w:rsidR="4FD9234B">
        <w:t>s</w:t>
      </w:r>
      <w:r w:rsidR="6858969C">
        <w:t xml:space="preserve">into application of greedy and e-greedy approaches. </w:t>
      </w:r>
      <w:r w:rsidR="6CB40879">
        <w:t>Another important concept is the difference between stationary and non-stationary problems</w:t>
      </w:r>
      <w:r w:rsidR="5E9CFC57">
        <w:t xml:space="preserve"> and using different approaches to setting the step-size parameters.</w:t>
      </w:r>
      <w:r w:rsidR="0D5E3AB1">
        <w:t xml:space="preserve"> The two biggest take </w:t>
      </w:r>
      <w:r w:rsidR="20EFB373">
        <w:t xml:space="preserve">away </w:t>
      </w:r>
      <w:r w:rsidR="0D5E3AB1">
        <w:t xml:space="preserve">for me was state value function </w:t>
      </w:r>
      <w:r w:rsidR="65794272">
        <w:t xml:space="preserve">vs the action value function, where the </w:t>
      </w:r>
      <w:r w:rsidR="41655169">
        <w:t>latter</w:t>
      </w:r>
      <w:r w:rsidR="65794272">
        <w:t xml:space="preserve"> is used to adjust the agent’s policy</w:t>
      </w:r>
      <w:r w:rsidR="392730F4">
        <w:t>, and the former is a weighted summation of all the possible action in a state.</w:t>
      </w:r>
    </w:p>
    <w:p w14:paraId="6385AF6A" w14:textId="0C19FC3D" w:rsidR="00317057" w:rsidRDefault="7AA66883" w:rsidP="75031300">
      <w:r>
        <w:t>Some other important concepts are how the gains function works and the discounting factor. I found it challenging to understand how an infinite sum can provide a finite value, so I had to dig into the math behind the geometric series to really validate how it works.  I learned this better by exploring beyond the text.</w:t>
      </w:r>
    </w:p>
    <w:p w14:paraId="14104970" w14:textId="2854DA57" w:rsidR="00317057" w:rsidRDefault="463D3E05" w:rsidP="75031300">
      <w:pPr>
        <w:pStyle w:val="Heading2"/>
        <w:rPr>
          <w:rFonts w:eastAsia="Times New Roman"/>
          <w:lang w:eastAsia="en-US"/>
        </w:rPr>
      </w:pPr>
      <w:r>
        <w:t>What was challenging for you? How can you learn it better?</w:t>
      </w:r>
    </w:p>
    <w:p w14:paraId="4DA4ECD8" w14:textId="674FBF44" w:rsidR="00317057" w:rsidRDefault="4A01E0E1" w:rsidP="75031300">
      <w:r>
        <w:t>I struggled a bit to understand the concepts of stochastic approximation theory and the two conditions that must be satisfied</w:t>
      </w:r>
      <w:r w:rsidR="7C9EA8DD">
        <w:t xml:space="preserve"> to assure convergence. In particular, understanding why both c</w:t>
      </w:r>
      <w:r w:rsidR="29AD6D14">
        <w:t>onditions are met for the sample average case, but not for constant step size parameter.</w:t>
      </w:r>
      <w:r w:rsidR="57F7CD82">
        <w:t xml:space="preserve"> When I struggle with </w:t>
      </w:r>
      <w:r w:rsidR="6EB12DAC">
        <w:t>concepts</w:t>
      </w:r>
      <w:r w:rsidR="57F7CD82">
        <w:t xml:space="preserve"> in the text, Chat GPT has been a big help.</w:t>
      </w:r>
    </w:p>
    <w:p w14:paraId="60633B98" w14:textId="079D4BC5" w:rsidR="00317057" w:rsidRDefault="463D3E05" w:rsidP="75031300">
      <w:pPr>
        <w:pStyle w:val="Heading2"/>
        <w:rPr>
          <w:rFonts w:eastAsia="Times New Roman"/>
          <w:lang w:eastAsia="en-US"/>
        </w:rPr>
      </w:pPr>
      <w:r w:rsidRPr="75031300">
        <w:rPr>
          <w:rFonts w:eastAsia="Times New Roman"/>
          <w:lang w:eastAsia="en-US"/>
        </w:rPr>
        <w:lastRenderedPageBreak/>
        <w:t>Which parts did you enjoy</w:t>
      </w:r>
      <w:r w:rsidR="2CDAB184" w:rsidRPr="75031300">
        <w:rPr>
          <w:rFonts w:eastAsia="Times New Roman"/>
          <w:lang w:eastAsia="en-US"/>
        </w:rPr>
        <w:t>?</w:t>
      </w:r>
    </w:p>
    <w:p w14:paraId="6A1A5A75" w14:textId="1AD5D6B6" w:rsidR="00317057" w:rsidRDefault="2CDAB184" w:rsidP="75031300">
      <w:r>
        <w:t xml:space="preserve">I enjoyed the hands-on examples in the notebook, which put the concepts into action, and helped </w:t>
      </w:r>
      <w:r w:rsidR="10D9593E">
        <w:t>reinforce the readings.</w:t>
      </w:r>
      <w:r w:rsidR="6AA134BC">
        <w:t xml:space="preserve"> I enjoyed the lecture and explanation on the Bell</w:t>
      </w:r>
      <w:r w:rsidR="7B93C823">
        <w:t>m</w:t>
      </w:r>
      <w:r w:rsidR="6AA134BC">
        <w:t>an equation by breaking it down and using the backup diagram to understand how it works.</w:t>
      </w:r>
    </w:p>
    <w:p w14:paraId="73B43CD2" w14:textId="721639AE" w:rsidR="00317057" w:rsidRDefault="00317057" w:rsidP="75031300"/>
    <w:p w14:paraId="28AFF3BD" w14:textId="3407CADA" w:rsidR="00317057" w:rsidRDefault="00317057" w:rsidP="75031300">
      <w:r>
        <w:br w:type="page"/>
      </w:r>
    </w:p>
    <w:p w14:paraId="53AA5566" w14:textId="258B6F7A" w:rsidR="00317057" w:rsidRDefault="00317057" w:rsidP="75031300"/>
    <w:p w14:paraId="51E043B7" w14:textId="7CB0A9DC" w:rsidR="00317057" w:rsidRDefault="00317057" w:rsidP="75031300"/>
    <w:p w14:paraId="7D68B7C4" w14:textId="0FEDDCB1" w:rsidR="00317057" w:rsidRDefault="00317057" w:rsidP="75031300"/>
    <w:p w14:paraId="56C4930B" w14:textId="6FE0AB7C" w:rsidR="00317057" w:rsidRDefault="6AA134BC" w:rsidP="75031300">
      <w:pPr>
        <w:pStyle w:val="Title"/>
        <w:rPr>
          <w:b w:val="0"/>
          <w:szCs w:val="60"/>
        </w:rPr>
      </w:pPr>
      <w:r>
        <w:t>Module 3</w:t>
      </w:r>
    </w:p>
    <w:p w14:paraId="060F3B90" w14:textId="3B7538EA" w:rsidR="00317057" w:rsidRPr="00317057" w:rsidRDefault="6AA134BC" w:rsidP="75031300">
      <w:pPr>
        <w:pStyle w:val="Heading1"/>
      </w:pPr>
      <w:r>
        <w:t>Solving MDPs</w:t>
      </w:r>
    </w:p>
    <w:p w14:paraId="2F880AEF" w14:textId="32F122D2" w:rsidR="6AA134BC" w:rsidRDefault="6AA134BC" w:rsidP="75031300">
      <w:r>
        <w:t>I began learning about ways to solve MDPs. The first was dynamic programming, which is a good foundation, but not used in practice</w:t>
      </w:r>
      <w:r w:rsidR="3700B264">
        <w:t>.</w:t>
      </w:r>
      <w:r w:rsidR="3023061C">
        <w:t xml:space="preserve"> </w:t>
      </w:r>
      <w:r w:rsidR="08DB616F">
        <w:t xml:space="preserve">It </w:t>
      </w:r>
      <w:r w:rsidR="3023061C">
        <w:t xml:space="preserve">requires </w:t>
      </w:r>
      <w:r w:rsidR="634447EC">
        <w:t xml:space="preserve">a perfect model of the </w:t>
      </w:r>
      <w:r w:rsidR="26E54E55">
        <w:t>environment, which is</w:t>
      </w:r>
      <w:r w:rsidR="3023061C">
        <w:t xml:space="preserve"> not practical in many real-world problems.</w:t>
      </w:r>
      <w:r w:rsidR="7DAAB69B">
        <w:t xml:space="preserve"> </w:t>
      </w:r>
      <w:r w:rsidR="3023061C">
        <w:t>As a side note, I had just comple</w:t>
      </w:r>
      <w:r w:rsidR="48D2C4EC">
        <w:t>ted the Algorithm class, where I first studied dynamic programming, so it was nice to see how it relates in another class.</w:t>
      </w:r>
      <w:r w:rsidR="2D60354B">
        <w:t xml:space="preserve">   I also learned the key difference in Monte Carlo is that it samples (often from a simulator) and does not require</w:t>
      </w:r>
      <w:r w:rsidR="748329FA">
        <w:t xml:space="preserve"> a mod</w:t>
      </w:r>
      <w:r w:rsidR="6785AC42">
        <w:t xml:space="preserve">el of the environment </w:t>
      </w:r>
    </w:p>
    <w:p w14:paraId="6C221113" w14:textId="38930430" w:rsidR="48D2C4EC" w:rsidRDefault="48D2C4EC" w:rsidP="75031300">
      <w:r>
        <w:t xml:space="preserve">Some of the most </w:t>
      </w:r>
      <w:r w:rsidR="30B57358">
        <w:t>important</w:t>
      </w:r>
      <w:r>
        <w:t xml:space="preserve"> </w:t>
      </w:r>
      <w:r w:rsidR="3533652E">
        <w:t xml:space="preserve">concepts I feel are the value iteration and policy iteration algorithms.  I found these </w:t>
      </w:r>
      <w:r w:rsidR="1105DC66">
        <w:t>require</w:t>
      </w:r>
      <w:r w:rsidR="3533652E">
        <w:t xml:space="preserve"> a </w:t>
      </w:r>
      <w:r w:rsidR="4694D670">
        <w:t>lot of</w:t>
      </w:r>
      <w:r w:rsidR="3533652E">
        <w:t xml:space="preserve"> study and concentration to fully </w:t>
      </w:r>
      <w:r w:rsidR="07F44ED9">
        <w:t>comprehend</w:t>
      </w:r>
      <w:r w:rsidR="482A5131">
        <w:t xml:space="preserve">. The lab offers a useful application to see how value iteration worked in practice. This was useful and helped me understand the </w:t>
      </w:r>
      <w:r w:rsidR="531A3240">
        <w:t>algorithm</w:t>
      </w:r>
      <w:r w:rsidR="482A5131">
        <w:t xml:space="preserve"> over the </w:t>
      </w:r>
      <w:r w:rsidR="16415692">
        <w:t>pseudocode</w:t>
      </w:r>
      <w:r w:rsidR="482A5131">
        <w:t xml:space="preserve"> example in the textbook.</w:t>
      </w:r>
    </w:p>
    <w:p w14:paraId="6E5551CF" w14:textId="292063B7" w:rsidR="7DAFB129" w:rsidRDefault="7DAFB129" w:rsidP="75031300">
      <w:r>
        <w:t xml:space="preserve">I enjoyed reading about the Blackjack Examples in the Chapter on Monte Carlo.  </w:t>
      </w:r>
      <w:r w:rsidR="36A824A3">
        <w:t>We will be discussing this in class on Thursday, which should provide additional reinforcement.</w:t>
      </w:r>
    </w:p>
    <w:p w14:paraId="4D355563" w14:textId="20043CA4" w:rsidR="002A74BA" w:rsidRDefault="002A74BA">
      <w:r>
        <w:br w:type="page"/>
      </w:r>
    </w:p>
    <w:p w14:paraId="589D83D7" w14:textId="0A318644" w:rsidR="002A74BA" w:rsidRDefault="002A74BA" w:rsidP="002A74BA">
      <w:pPr>
        <w:pStyle w:val="Title"/>
      </w:pPr>
      <w:r>
        <w:lastRenderedPageBreak/>
        <w:t>Module 4</w:t>
      </w:r>
    </w:p>
    <w:p w14:paraId="51CD0CA6" w14:textId="646AA0B5" w:rsidR="002A74BA" w:rsidRDefault="00EA5707" w:rsidP="00EA5707">
      <w:pPr>
        <w:pStyle w:val="Heading1"/>
      </w:pPr>
      <w:r>
        <w:t>Q Learning</w:t>
      </w:r>
    </w:p>
    <w:p w14:paraId="566ED8D6" w14:textId="77777777" w:rsidR="00962856" w:rsidRPr="00962856" w:rsidRDefault="00962856" w:rsidP="00962856">
      <w:r w:rsidRPr="00962856">
        <w:t xml:space="preserve">The main takeaway from Module 4 for me was learning the difference between </w:t>
      </w:r>
      <w:r w:rsidRPr="00962856">
        <w:rPr>
          <w:b/>
          <w:bCs/>
        </w:rPr>
        <w:t>on-policy</w:t>
      </w:r>
      <w:r w:rsidRPr="00962856">
        <w:t xml:space="preserve"> and </w:t>
      </w:r>
      <w:r w:rsidRPr="00962856">
        <w:rPr>
          <w:b/>
          <w:bCs/>
        </w:rPr>
        <w:t>off-policy</w:t>
      </w:r>
      <w:r w:rsidRPr="00962856">
        <w:t xml:space="preserve"> learning, and how these concepts are implemented through </w:t>
      </w:r>
      <w:r w:rsidRPr="00962856">
        <w:rPr>
          <w:b/>
          <w:bCs/>
        </w:rPr>
        <w:t>SARSA</w:t>
      </w:r>
      <w:r w:rsidRPr="00962856">
        <w:t xml:space="preserve"> and </w:t>
      </w:r>
      <w:r w:rsidRPr="00962856">
        <w:rPr>
          <w:b/>
          <w:bCs/>
        </w:rPr>
        <w:t>Q-learning</w:t>
      </w:r>
      <w:r w:rsidRPr="00962856">
        <w:t xml:space="preserve">. Both methods build upon the foundation of </w:t>
      </w:r>
      <w:r w:rsidRPr="00962856">
        <w:rPr>
          <w:b/>
          <w:bCs/>
        </w:rPr>
        <w:t>temporal-difference learning</w:t>
      </w:r>
      <w:r w:rsidRPr="00962856">
        <w:t>, which combines ideas from Monte Carlo methods and dynamic programming. Understanding this foundation helped me see how agents can learn directly from experience without needing a full model of the environment.</w:t>
      </w:r>
    </w:p>
    <w:p w14:paraId="75815EEF" w14:textId="77777777" w:rsidR="00962856" w:rsidRPr="00962856" w:rsidRDefault="00962856" w:rsidP="00962856">
      <w:r w:rsidRPr="00962856">
        <w:t xml:space="preserve">The </w:t>
      </w:r>
      <w:r w:rsidRPr="00962856">
        <w:rPr>
          <w:b/>
          <w:bCs/>
        </w:rPr>
        <w:t>Cliff Walking lab</w:t>
      </w:r>
      <w:r w:rsidRPr="00962856">
        <w:t xml:space="preserve"> was especially helpful in solidifying my understanding of the </w:t>
      </w:r>
      <w:r w:rsidRPr="00962856">
        <w:rPr>
          <w:b/>
          <w:bCs/>
        </w:rPr>
        <w:t>Q-learning algorithm</w:t>
      </w:r>
      <w:r w:rsidRPr="00962856">
        <w:t>. Seeing the agent iteratively learn to avoid the cliff by updating Q-values through repeated episodes made the concept of off-policy learning much more concrete. It also illustrated how Q-learning’s reliance on the maximum future Q-value drives the agent toward an optimal policy without explicitly following it during training.</w:t>
      </w:r>
    </w:p>
    <w:p w14:paraId="7F23E4D1" w14:textId="4B159B56" w:rsidR="00962856" w:rsidRPr="00962856" w:rsidRDefault="00962856" w:rsidP="00962856">
      <w:r w:rsidRPr="00962856">
        <w:t xml:space="preserve">The most difficult concept for me to fully grasp was the distinction between on-policy and off-policy learning. I also found </w:t>
      </w:r>
      <w:r w:rsidRPr="00962856">
        <w:rPr>
          <w:b/>
          <w:bCs/>
        </w:rPr>
        <w:t>importance sampling</w:t>
      </w:r>
      <w:r w:rsidRPr="00962856">
        <w:t xml:space="preserve"> challenging, especially when trying to understand how it</w:t>
      </w:r>
      <w:r>
        <w:t xml:space="preserve"> is</w:t>
      </w:r>
      <w:r w:rsidRPr="00962856">
        <w:t xml:space="preserve"> used to correct for the mismatch between the behavior policy and the target policy. I now understand that importance sampling reweights returns from the behavior policy distribution to estimate what would have happened under the target policy.</w:t>
      </w:r>
    </w:p>
    <w:p w14:paraId="1F0E18A5" w14:textId="77777777" w:rsidR="00962856" w:rsidRDefault="00962856" w:rsidP="00962856">
      <w:r w:rsidRPr="00962856">
        <w:t xml:space="preserve">What I’m still trying to understand better is </w:t>
      </w:r>
      <w:r w:rsidRPr="00962856">
        <w:rPr>
          <w:b/>
          <w:bCs/>
        </w:rPr>
        <w:t>why Q-learning avoids the need for importance sampling</w:t>
      </w:r>
      <w:r w:rsidRPr="00962856">
        <w:t>, and how this makes it more efficient in certain settings. I think as I move forward into later modules, continuing to work through examples and visualizations of these algorithms will help the intuition behind these ideas click more naturally.</w:t>
      </w:r>
    </w:p>
    <w:p w14:paraId="547B152B" w14:textId="4F499739" w:rsidR="00962856" w:rsidRPr="00962856" w:rsidRDefault="00962856" w:rsidP="00962856">
      <w:r>
        <w:t>Addendum: As I have learned in Module 6, I now have learned that the Q learning introduces bias from use of the max operator, and that was one of the motivations behind Double Q-learning.</w:t>
      </w:r>
    </w:p>
    <w:p w14:paraId="5093CE29" w14:textId="5F50C911" w:rsidR="008439A1" w:rsidRDefault="008439A1">
      <w:r>
        <w:br w:type="page"/>
      </w:r>
    </w:p>
    <w:p w14:paraId="393E83AB" w14:textId="10FD9466" w:rsidR="007D0FEE" w:rsidRDefault="008439A1" w:rsidP="008439A1">
      <w:pPr>
        <w:pStyle w:val="Title"/>
      </w:pPr>
      <w:r>
        <w:lastRenderedPageBreak/>
        <w:t>Module 5</w:t>
      </w:r>
    </w:p>
    <w:p w14:paraId="0EEE8B56" w14:textId="5EABFF42" w:rsidR="00794FE6" w:rsidRDefault="0027092F" w:rsidP="0027092F">
      <w:pPr>
        <w:pStyle w:val="Heading1"/>
      </w:pPr>
      <w:r>
        <w:t xml:space="preserve">Deep Q </w:t>
      </w:r>
      <w:r w:rsidR="00253F11">
        <w:t>Networks</w:t>
      </w:r>
    </w:p>
    <w:p w14:paraId="1DD673C1" w14:textId="26ED3832" w:rsidR="000C7B75" w:rsidRPr="000C7B75" w:rsidRDefault="000C7B75" w:rsidP="000C7B75">
      <w:pPr>
        <w:rPr>
          <w:lang w:eastAsia="en-US"/>
        </w:rPr>
      </w:pPr>
      <w:r w:rsidRPr="000C7B75">
        <w:rPr>
          <w:lang w:eastAsia="en-US"/>
        </w:rPr>
        <w:t>In Module 5, I learned how Deep Q-Networks (DQNs) extend traditional Q-learning by using neural networks to approximate the Q-function, making it possible to handle large or continuous state spaces. This module helped me understand why simply combining Q-learning with a neural network is unstable</w:t>
      </w:r>
      <w:r>
        <w:rPr>
          <w:lang w:eastAsia="en-US"/>
        </w:rPr>
        <w:t xml:space="preserve">, </w:t>
      </w:r>
      <w:r w:rsidRPr="000C7B75">
        <w:rPr>
          <w:lang w:eastAsia="en-US"/>
        </w:rPr>
        <w:t xml:space="preserve">because consecutive samples are highly correlated and the targets shift as the model learns. The </w:t>
      </w:r>
      <w:r w:rsidRPr="000C7B75">
        <w:rPr>
          <w:i/>
          <w:iCs/>
          <w:lang w:eastAsia="en-US"/>
        </w:rPr>
        <w:t>“Playing Atari with Deep Reinforcement Learning”</w:t>
      </w:r>
      <w:r w:rsidRPr="000C7B75">
        <w:rPr>
          <w:lang w:eastAsia="en-US"/>
        </w:rPr>
        <w:t xml:space="preserve"> introduced two key innovations to solve this: </w:t>
      </w:r>
      <w:r w:rsidRPr="000C7B75">
        <w:rPr>
          <w:b/>
          <w:bCs/>
          <w:lang w:eastAsia="en-US"/>
        </w:rPr>
        <w:t>experience replay</w:t>
      </w:r>
      <w:r w:rsidRPr="000C7B75">
        <w:rPr>
          <w:lang w:eastAsia="en-US"/>
        </w:rPr>
        <w:t xml:space="preserve">, which randomizes past experiences to break correlations, and </w:t>
      </w:r>
      <w:r w:rsidRPr="000C7B75">
        <w:rPr>
          <w:b/>
          <w:bCs/>
          <w:lang w:eastAsia="en-US"/>
        </w:rPr>
        <w:t>target networks</w:t>
      </w:r>
      <w:r w:rsidRPr="000C7B75">
        <w:rPr>
          <w:lang w:eastAsia="en-US"/>
        </w:rPr>
        <w:t>, which stabilize learning by holding parameters fixed for a period.</w:t>
      </w:r>
    </w:p>
    <w:p w14:paraId="472385C2" w14:textId="5F7BFF11" w:rsidR="000C7B75" w:rsidRPr="000C7B75" w:rsidRDefault="000C7B75" w:rsidP="000C7B75">
      <w:pPr>
        <w:rPr>
          <w:lang w:eastAsia="en-US"/>
        </w:rPr>
      </w:pPr>
      <w:r w:rsidRPr="000C7B75">
        <w:rPr>
          <w:lang w:eastAsia="en-US"/>
        </w:rPr>
        <w:t xml:space="preserve">I really enjoyed reading the Atari paper </w:t>
      </w:r>
      <w:r>
        <w:rPr>
          <w:lang w:eastAsia="en-US"/>
        </w:rPr>
        <w:t xml:space="preserve">and found the outcomes quite impressive, in that the agent </w:t>
      </w:r>
      <w:r w:rsidRPr="000C7B75">
        <w:rPr>
          <w:lang w:eastAsia="en-US"/>
        </w:rPr>
        <w:t xml:space="preserve">directly </w:t>
      </w:r>
      <w:r>
        <w:rPr>
          <w:lang w:eastAsia="en-US"/>
        </w:rPr>
        <w:t xml:space="preserve">learned </w:t>
      </w:r>
      <w:r w:rsidRPr="000C7B75">
        <w:rPr>
          <w:lang w:eastAsia="en-US"/>
        </w:rPr>
        <w:t>from raw pixels</w:t>
      </w:r>
      <w:r>
        <w:rPr>
          <w:lang w:eastAsia="en-US"/>
        </w:rPr>
        <w:t xml:space="preserve"> only. This</w:t>
      </w:r>
      <w:r w:rsidRPr="000C7B75">
        <w:rPr>
          <w:lang w:eastAsia="en-US"/>
        </w:rPr>
        <w:t xml:space="preserve"> felt like a major leap in how we think about intelligence. I was especially intrigued by the choice of games</w:t>
      </w:r>
      <w:r>
        <w:rPr>
          <w:lang w:eastAsia="en-US"/>
        </w:rPr>
        <w:t>. The paper featured m</w:t>
      </w:r>
      <w:r w:rsidRPr="000C7B75">
        <w:rPr>
          <w:lang w:eastAsia="en-US"/>
        </w:rPr>
        <w:t>ostly fast-action titles like Breakout and Pong</w:t>
      </w:r>
      <w:r>
        <w:rPr>
          <w:lang w:eastAsia="en-US"/>
        </w:rPr>
        <w:t xml:space="preserve">, </w:t>
      </w:r>
      <w:r w:rsidRPr="000C7B75">
        <w:rPr>
          <w:lang w:eastAsia="en-US"/>
        </w:rPr>
        <w:t xml:space="preserve">and found myself wondering why more exploratory games such as </w:t>
      </w:r>
      <w:r w:rsidRPr="000C7B75">
        <w:rPr>
          <w:i/>
          <w:iCs/>
          <w:lang w:eastAsia="en-US"/>
        </w:rPr>
        <w:t>Adventure</w:t>
      </w:r>
      <w:r w:rsidRPr="000C7B75">
        <w:rPr>
          <w:lang w:eastAsia="en-US"/>
        </w:rPr>
        <w:t xml:space="preserve"> </w:t>
      </w:r>
      <w:r>
        <w:rPr>
          <w:lang w:eastAsia="en-US"/>
        </w:rPr>
        <w:t xml:space="preserve">(one of my all-time favorites) </w:t>
      </w:r>
      <w:r w:rsidRPr="000C7B75">
        <w:rPr>
          <w:lang w:eastAsia="en-US"/>
        </w:rPr>
        <w:t>were</w:t>
      </w:r>
      <w:r>
        <w:rPr>
          <w:lang w:eastAsia="en-US"/>
        </w:rPr>
        <w:t xml:space="preserve"> not</w:t>
      </w:r>
      <w:r w:rsidRPr="000C7B75">
        <w:rPr>
          <w:lang w:eastAsia="en-US"/>
        </w:rPr>
        <w:t xml:space="preserve"> included. I suspect the reason is that those games require long-term planning and deal with sparse rewards, which would have challenged early DQNs.</w:t>
      </w:r>
    </w:p>
    <w:p w14:paraId="38CF4ABA" w14:textId="7D7BCF37" w:rsidR="000C7B75" w:rsidRDefault="000C7B75" w:rsidP="000C7B75">
      <w:pPr>
        <w:rPr>
          <w:lang w:eastAsia="en-US"/>
        </w:rPr>
      </w:pPr>
      <w:r w:rsidRPr="000C7B75">
        <w:rPr>
          <w:lang w:eastAsia="en-US"/>
        </w:rPr>
        <w:t>Coding and visualizing results will help me internalize how these algorithms learn over time.</w:t>
      </w:r>
    </w:p>
    <w:p w14:paraId="5E0A23A2" w14:textId="4605DBBD" w:rsidR="00962856" w:rsidRDefault="00962856">
      <w:pPr>
        <w:rPr>
          <w:lang w:eastAsia="en-US"/>
        </w:rPr>
      </w:pPr>
      <w:r>
        <w:rPr>
          <w:lang w:eastAsia="en-US"/>
        </w:rPr>
        <w:br w:type="page"/>
      </w:r>
    </w:p>
    <w:p w14:paraId="69CBABFD" w14:textId="33F203D4" w:rsidR="00962856" w:rsidRPr="000C7B75" w:rsidRDefault="00962856" w:rsidP="00A41C4E">
      <w:pPr>
        <w:pStyle w:val="Title"/>
        <w:rPr>
          <w:lang w:eastAsia="en-US"/>
        </w:rPr>
      </w:pPr>
      <w:r>
        <w:rPr>
          <w:lang w:eastAsia="en-US"/>
        </w:rPr>
        <w:lastRenderedPageBreak/>
        <w:t>Module 6</w:t>
      </w:r>
    </w:p>
    <w:p w14:paraId="7240E43D" w14:textId="00478616" w:rsidR="000C7B75" w:rsidRDefault="00A41C4E" w:rsidP="00A41C4E">
      <w:pPr>
        <w:pStyle w:val="Heading1"/>
      </w:pPr>
      <w:r>
        <w:t>Deep Q-Networks Extensions 1</w:t>
      </w:r>
    </w:p>
    <w:p w14:paraId="29D6C3C8" w14:textId="370EDA3A" w:rsidR="005F3D0E" w:rsidRDefault="008F52EC" w:rsidP="008F52EC">
      <w:pPr>
        <w:rPr>
          <w:lang w:eastAsia="en-US"/>
        </w:rPr>
      </w:pPr>
      <w:r>
        <w:t xml:space="preserve">I am finding journaling to be a very effective learning tool as I reflect on what I’ve learned. Writing things down helps me internalize the concepts and makes it easier to recall the main takeaways later. </w:t>
      </w:r>
      <w:r>
        <w:rPr>
          <w:lang w:eastAsia="en-US"/>
        </w:rPr>
        <w:t>Thanks for this exercise.  I think other professors should consider adopting it.</w:t>
      </w:r>
      <w:r w:rsidR="005F3D0E">
        <w:rPr>
          <w:lang w:eastAsia="en-US"/>
        </w:rPr>
        <w:t xml:space="preserve"> </w:t>
      </w:r>
      <w:r>
        <w:rPr>
          <w:lang w:eastAsia="en-US"/>
        </w:rPr>
        <w:t xml:space="preserve">I also wanted to say that the course content is very well organized, and I appreciate the use of weekly agendas to recap what we are focusing on each week and what deliverables are coming due. </w:t>
      </w:r>
    </w:p>
    <w:p w14:paraId="2DA56C5E" w14:textId="43C73044" w:rsidR="008F52EC" w:rsidRPr="008F52EC" w:rsidRDefault="008F52EC" w:rsidP="008F52EC">
      <w:pPr>
        <w:rPr>
          <w:lang w:eastAsia="en-US"/>
        </w:rPr>
      </w:pPr>
      <w:r>
        <w:rPr>
          <w:lang w:eastAsia="en-US"/>
        </w:rPr>
        <w:t xml:space="preserve">It has been enjoyable to see the progression and innovation that have been brought to RL field through these </w:t>
      </w:r>
      <w:r w:rsidR="005F3D0E">
        <w:rPr>
          <w:lang w:eastAsia="en-US"/>
        </w:rPr>
        <w:t xml:space="preserve">research </w:t>
      </w:r>
      <w:r>
        <w:rPr>
          <w:lang w:eastAsia="en-US"/>
        </w:rPr>
        <w:t>papers.</w:t>
      </w:r>
      <w:r w:rsidR="005F3D0E">
        <w:rPr>
          <w:lang w:eastAsia="en-US"/>
        </w:rPr>
        <w:t xml:space="preserve"> They serve as a nice bridge from the textbook that is rooted in the theory, to how the theory has been applied and improved upon over time with new discoveries.</w:t>
      </w:r>
    </w:p>
    <w:p w14:paraId="4F7B11AD" w14:textId="77777777" w:rsidR="005F3D0E" w:rsidRPr="005F3D0E" w:rsidRDefault="005F3D0E" w:rsidP="005F3D0E">
      <w:pPr>
        <w:rPr>
          <w:lang w:eastAsia="en-US"/>
        </w:rPr>
      </w:pPr>
      <w:r w:rsidRPr="005F3D0E">
        <w:rPr>
          <w:lang w:eastAsia="en-US"/>
        </w:rPr>
        <w:t xml:space="preserve">In this module, I learned about some of the drawbacks of Deep Q-Networks (DQNs), particularly their tendency to </w:t>
      </w:r>
      <w:r w:rsidRPr="005F3D0E">
        <w:rPr>
          <w:b/>
          <w:bCs/>
          <w:lang w:eastAsia="en-US"/>
        </w:rPr>
        <w:t>overestimate Q-values</w:t>
      </w:r>
      <w:r w:rsidRPr="005F3D0E">
        <w:rPr>
          <w:lang w:eastAsia="en-US"/>
        </w:rPr>
        <w:t xml:space="preserve"> due to the </w:t>
      </w:r>
      <w:r w:rsidRPr="005F3D0E">
        <w:rPr>
          <w:b/>
          <w:bCs/>
          <w:lang w:eastAsia="en-US"/>
        </w:rPr>
        <w:t>max operator</w:t>
      </w:r>
      <w:r w:rsidRPr="005F3D0E">
        <w:rPr>
          <w:lang w:eastAsia="en-US"/>
        </w:rPr>
        <w:t xml:space="preserve">, which can bias learning toward inflated estimates. The </w:t>
      </w:r>
      <w:r w:rsidRPr="005F3D0E">
        <w:rPr>
          <w:b/>
          <w:bCs/>
          <w:lang w:eastAsia="en-US"/>
        </w:rPr>
        <w:t>Double Q-Learning</w:t>
      </w:r>
      <w:r w:rsidRPr="005F3D0E">
        <w:rPr>
          <w:lang w:eastAsia="en-US"/>
        </w:rPr>
        <w:t xml:space="preserve"> paper helped me understand how separating the action selection and evaluation steps across two networks effectively reduces this overestimation bias. Reading the original paper made the concept much clearer, as I could see how researchers identified the problem and designed a practical solution.</w:t>
      </w:r>
    </w:p>
    <w:p w14:paraId="3F620239" w14:textId="3439A599" w:rsidR="005F3D0E" w:rsidRPr="005F3D0E" w:rsidRDefault="005F3D0E" w:rsidP="005F3D0E">
      <w:pPr>
        <w:rPr>
          <w:lang w:eastAsia="en-US"/>
        </w:rPr>
      </w:pPr>
      <w:r w:rsidRPr="005F3D0E">
        <w:rPr>
          <w:lang w:eastAsia="en-US"/>
        </w:rPr>
        <w:t xml:space="preserve">The </w:t>
      </w:r>
      <w:r w:rsidRPr="005F3D0E">
        <w:rPr>
          <w:b/>
          <w:bCs/>
          <w:lang w:eastAsia="en-US"/>
        </w:rPr>
        <w:t>Prioritized Experience Replay (PER)</w:t>
      </w:r>
      <w:r w:rsidRPr="005F3D0E">
        <w:rPr>
          <w:lang w:eastAsia="en-US"/>
        </w:rPr>
        <w:t xml:space="preserve"> paper built on these ideas by addressing a different challenge</w:t>
      </w:r>
      <w:r>
        <w:rPr>
          <w:lang w:eastAsia="en-US"/>
        </w:rPr>
        <w:t>, that is</w:t>
      </w:r>
      <w:r w:rsidRPr="005F3D0E">
        <w:rPr>
          <w:lang w:eastAsia="en-US"/>
        </w:rPr>
        <w:t xml:space="preserve"> how to make learning more efficient by replaying experiences that are more informative. Unlike uniform stochastic sampling, PER prioritizes experiences with higher temporal-difference errors. However, this introduces sampling bias, which is corrected through </w:t>
      </w:r>
      <w:r w:rsidRPr="005F3D0E">
        <w:rPr>
          <w:b/>
          <w:bCs/>
          <w:lang w:eastAsia="en-US"/>
        </w:rPr>
        <w:t>importance sampling</w:t>
      </w:r>
      <w:r w:rsidRPr="005F3D0E">
        <w:rPr>
          <w:lang w:eastAsia="en-US"/>
        </w:rPr>
        <w:t>. This balance between prioritization and correction struck me as an elegant way to maintain fairness while improving learning efficiency.</w:t>
      </w:r>
    </w:p>
    <w:p w14:paraId="2DFC1F86" w14:textId="0BE09C20" w:rsidR="00104088" w:rsidRDefault="005F3D0E" w:rsidP="005F3D0E">
      <w:pPr>
        <w:rPr>
          <w:lang w:eastAsia="en-US"/>
        </w:rPr>
      </w:pPr>
      <w:r w:rsidRPr="005F3D0E">
        <w:rPr>
          <w:lang w:eastAsia="en-US"/>
        </w:rPr>
        <w:t xml:space="preserve">One of my key takeaways from this module is that </w:t>
      </w:r>
      <w:r w:rsidRPr="005F3D0E">
        <w:rPr>
          <w:b/>
          <w:bCs/>
          <w:lang w:eastAsia="en-US"/>
        </w:rPr>
        <w:t>bias is a major theme across these DQN extensions</w:t>
      </w:r>
      <w:r>
        <w:rPr>
          <w:lang w:eastAsia="en-US"/>
        </w:rPr>
        <w:t xml:space="preserve">, </w:t>
      </w:r>
      <w:r w:rsidRPr="005F3D0E">
        <w:rPr>
          <w:lang w:eastAsia="en-US"/>
        </w:rPr>
        <w:t xml:space="preserve">but the biases they address are different yet complementary. Double Q-learning reduces </w:t>
      </w:r>
      <w:r w:rsidRPr="005F3D0E">
        <w:rPr>
          <w:i/>
          <w:iCs/>
          <w:lang w:eastAsia="en-US"/>
        </w:rPr>
        <w:t>overestimation bias</w:t>
      </w:r>
      <w:r w:rsidRPr="005F3D0E">
        <w:rPr>
          <w:lang w:eastAsia="en-US"/>
        </w:rPr>
        <w:t xml:space="preserve"> in the target values, while PER corrects </w:t>
      </w:r>
      <w:r w:rsidRPr="005F3D0E">
        <w:rPr>
          <w:i/>
          <w:iCs/>
          <w:lang w:eastAsia="en-US"/>
        </w:rPr>
        <w:t>sampling bias</w:t>
      </w:r>
      <w:r w:rsidRPr="005F3D0E">
        <w:rPr>
          <w:lang w:eastAsia="en-US"/>
        </w:rPr>
        <w:t xml:space="preserve"> introduced by non-uniform replay. Together, these techniques show how researchers iteratively refine reinforcement learning algorithms to make them more stable and reliable. Reading both papers reinforced how innovation in this field often comes from building thoughtfully on earlier discoveries.</w:t>
      </w:r>
    </w:p>
    <w:p w14:paraId="42D23AB0" w14:textId="77777777" w:rsidR="00104088" w:rsidRDefault="00104088">
      <w:pPr>
        <w:rPr>
          <w:lang w:eastAsia="en-US"/>
        </w:rPr>
      </w:pPr>
      <w:r>
        <w:rPr>
          <w:lang w:eastAsia="en-US"/>
        </w:rPr>
        <w:br w:type="page"/>
      </w:r>
    </w:p>
    <w:p w14:paraId="6D986ED4" w14:textId="32252974" w:rsidR="005F3D0E" w:rsidRDefault="00104088" w:rsidP="00104088">
      <w:pPr>
        <w:pStyle w:val="Title"/>
        <w:rPr>
          <w:lang w:eastAsia="en-US"/>
        </w:rPr>
      </w:pPr>
      <w:r>
        <w:rPr>
          <w:lang w:eastAsia="en-US"/>
        </w:rPr>
        <w:lastRenderedPageBreak/>
        <w:t xml:space="preserve">Module 7 </w:t>
      </w:r>
    </w:p>
    <w:p w14:paraId="1F64BCD8" w14:textId="53EF968F" w:rsidR="00104088" w:rsidRDefault="00104088" w:rsidP="00104088">
      <w:pPr>
        <w:pStyle w:val="Heading1"/>
        <w:rPr>
          <w:lang w:eastAsia="en-US"/>
        </w:rPr>
      </w:pPr>
      <w:r>
        <w:rPr>
          <w:lang w:eastAsia="en-US"/>
        </w:rPr>
        <w:t>Deep Q-Network Extensions 2</w:t>
      </w:r>
    </w:p>
    <w:p w14:paraId="5422EAB4" w14:textId="2FE78350" w:rsidR="00104088" w:rsidRPr="00104088" w:rsidRDefault="00104088" w:rsidP="00104088">
      <w:pPr>
        <w:rPr>
          <w:lang w:eastAsia="en-US"/>
        </w:rPr>
      </w:pPr>
      <w:r w:rsidRPr="00104088">
        <w:rPr>
          <w:lang w:eastAsia="en-US"/>
        </w:rPr>
        <w:t>In Module 7, I learned how the dueling network architecture builds on what we’ve already done with Deep Q-Networks by changing how the network represents value. Until now, most of what I studied, i.e, Double DQN and Prioritized Experience Replay, focused on improving the learning process: making updates more stable, reducing bias, or improving sample efficiency. This module was different because it focused on the structure of the network itself and how separating state value from action advantage can make learning faster and more efficient.</w:t>
      </w:r>
    </w:p>
    <w:p w14:paraId="5A92EA5C" w14:textId="4023BD09" w:rsidR="00104088" w:rsidRPr="00104088" w:rsidRDefault="00104088" w:rsidP="00104088">
      <w:pPr>
        <w:rPr>
          <w:lang w:eastAsia="en-US"/>
        </w:rPr>
      </w:pPr>
      <w:r w:rsidRPr="00104088">
        <w:rPr>
          <w:lang w:eastAsia="en-US"/>
        </w:rPr>
        <w:t xml:space="preserve">The main idea that stuck with me is that not every state requires the agent to learn a separate value for every action. In a lot of states, most actions are basically the same. The dueling architecture takes advantage of this by splitting the network into two streams. The first stream </w:t>
      </w:r>
      <w:proofErr w:type="spellStart"/>
      <w:r w:rsidRPr="00104088">
        <w:rPr>
          <w:lang w:eastAsia="en-US"/>
        </w:rPr>
        <w:t>tlearns</w:t>
      </w:r>
      <w:proofErr w:type="spellEnd"/>
      <w:r w:rsidRPr="00104088">
        <w:rPr>
          <w:lang w:eastAsia="en-US"/>
        </w:rPr>
        <w:t xml:space="preserve"> how good the state is (</w:t>
      </w:r>
      <m:oMath>
        <m:r>
          <m:rPr>
            <m:sty m:val="p"/>
          </m:rPr>
          <w:rPr>
            <w:rFonts w:ascii="Cambria Math" w:hAnsi="Cambria Math"/>
            <w:lang w:eastAsia="en-US"/>
          </w:rPr>
          <m:t>V(s)</m:t>
        </m:r>
      </m:oMath>
      <w:r w:rsidRPr="00104088">
        <w:rPr>
          <w:lang w:eastAsia="en-US"/>
        </w:rPr>
        <w:t>), and another that learns how much better or worse a particular action is compared to the others (</w:t>
      </w:r>
      <m:oMath>
        <m:r>
          <m:rPr>
            <m:sty m:val="p"/>
          </m:rPr>
          <w:rPr>
            <w:rFonts w:ascii="Cambria Math" w:hAnsi="Cambria Math"/>
            <w:lang w:eastAsia="en-US"/>
          </w:rPr>
          <m:t>A(s,a)</m:t>
        </m:r>
      </m:oMath>
      <w:r w:rsidRPr="00104088">
        <w:rPr>
          <w:lang w:eastAsia="en-US"/>
        </w:rPr>
        <w:t xml:space="preserve">). These two parts combine to give the Q-value, but in a way that makes learning much more efficient. </w:t>
      </w:r>
    </w:p>
    <w:p w14:paraId="5135A5A3" w14:textId="1E772CA7" w:rsidR="00104088" w:rsidRPr="00104088" w:rsidRDefault="00104088" w:rsidP="00104088">
      <w:pPr>
        <w:rPr>
          <w:lang w:eastAsia="en-US"/>
        </w:rPr>
      </w:pPr>
      <w:r w:rsidRPr="00104088">
        <w:rPr>
          <w:lang w:eastAsia="en-US"/>
        </w:rPr>
        <w:t xml:space="preserve">At first, I honestly thought the advantage function was just another version of the value function I learned under the Bellman equations. But I came to understand that the advantage is more of a relative measure. It tells me how much better a specific action is compared to what my policy would normally do in that state. The corridor environment example in the paper made that concept click for me. In that simple world, many actions don’t really change the outcome, so being able to learn the general state value separately really speeds things up. </w:t>
      </w:r>
      <w:r>
        <w:rPr>
          <w:lang w:eastAsia="en-US"/>
        </w:rPr>
        <w:t>Another nuance was the identifiability issue, which I had come across in Bayesian Machine Learning Class. This was a good refresher on when this happens and how to address it, as the authors did</w:t>
      </w:r>
      <w:r w:rsidRPr="00104088">
        <w:rPr>
          <w:lang w:eastAsia="en-US"/>
        </w:rPr>
        <w:t xml:space="preserve"> by subtracting the mean advantage instead of using the max</w:t>
      </w:r>
      <w:r>
        <w:rPr>
          <w:lang w:eastAsia="en-US"/>
        </w:rPr>
        <w:t xml:space="preserve">, </w:t>
      </w:r>
      <w:r w:rsidRPr="00104088">
        <w:rPr>
          <w:lang w:eastAsia="en-US"/>
        </w:rPr>
        <w:t>help</w:t>
      </w:r>
      <w:r>
        <w:rPr>
          <w:lang w:eastAsia="en-US"/>
        </w:rPr>
        <w:t>ing</w:t>
      </w:r>
      <w:r w:rsidRPr="00104088">
        <w:rPr>
          <w:lang w:eastAsia="en-US"/>
        </w:rPr>
        <w:t xml:space="preserve"> smooth the gradients and makes the network more stable during training.</w:t>
      </w:r>
    </w:p>
    <w:p w14:paraId="12202C5E" w14:textId="2A38A0C4" w:rsidR="00104088" w:rsidRPr="00104088" w:rsidRDefault="00104088" w:rsidP="00104088">
      <w:pPr>
        <w:rPr>
          <w:lang w:eastAsia="en-US"/>
        </w:rPr>
      </w:pPr>
      <w:r w:rsidRPr="00104088">
        <w:rPr>
          <w:lang w:eastAsia="en-US"/>
        </w:rPr>
        <w:t>Reading Wang et al. alongside the earlier Double DQN paper helped me see how each improvement in reinforcement learning builds on the last. Double DQN fixed the overestimation problem in the target, while the dueling network fixed representational inefficiency in the Q-function itself. When you put the two together</w:t>
      </w:r>
      <w:r>
        <w:rPr>
          <w:lang w:eastAsia="en-US"/>
        </w:rPr>
        <w:t xml:space="preserve">, </w:t>
      </w:r>
      <w:r w:rsidRPr="00104088">
        <w:rPr>
          <w:lang w:eastAsia="en-US"/>
        </w:rPr>
        <w:t>as in later applications like the sepsis treatment study</w:t>
      </w:r>
      <w:r>
        <w:rPr>
          <w:lang w:eastAsia="en-US"/>
        </w:rPr>
        <w:t xml:space="preserve">, </w:t>
      </w:r>
      <w:r w:rsidRPr="00104088">
        <w:rPr>
          <w:lang w:eastAsia="en-US"/>
        </w:rPr>
        <w:t>the result is both more accurate and more data-efficient learning.</w:t>
      </w:r>
    </w:p>
    <w:p w14:paraId="7752D6EE" w14:textId="6A77F5C0" w:rsidR="00104088" w:rsidRPr="00104088" w:rsidRDefault="00104088" w:rsidP="00104088">
      <w:pPr>
        <w:rPr>
          <w:lang w:eastAsia="en-US"/>
        </w:rPr>
      </w:pPr>
      <w:r>
        <w:rPr>
          <w:lang w:eastAsia="en-US"/>
        </w:rPr>
        <w:t>This modules lab on</w:t>
      </w:r>
      <w:r w:rsidRPr="00104088">
        <w:rPr>
          <w:lang w:eastAsia="en-US"/>
        </w:rPr>
        <w:t xml:space="preserve"> the Dueling Q-Network Lab, should help me </w:t>
      </w:r>
      <w:r>
        <w:rPr>
          <w:lang w:eastAsia="en-US"/>
        </w:rPr>
        <w:t>to understand better</w:t>
      </w:r>
      <w:r w:rsidRPr="00104088">
        <w:rPr>
          <w:lang w:eastAsia="en-US"/>
        </w:rPr>
        <w:t xml:space="preserve"> </w:t>
      </w:r>
      <w:r>
        <w:rPr>
          <w:lang w:eastAsia="en-US"/>
        </w:rPr>
        <w:t xml:space="preserve">how </w:t>
      </w:r>
      <w:r w:rsidRPr="00104088">
        <w:rPr>
          <w:lang w:eastAsia="en-US"/>
        </w:rPr>
        <w:t xml:space="preserve">the value and advantage streams are implemented in code and how they interact during training. I’m especially interested in watching how gradients propagate through each stream and how the </w:t>
      </w:r>
      <w:r w:rsidRPr="00104088">
        <w:rPr>
          <w:lang w:eastAsia="en-US"/>
        </w:rPr>
        <w:lastRenderedPageBreak/>
        <w:t xml:space="preserve">network combines them to produce </w:t>
      </w:r>
      <m:oMath>
        <m:r>
          <m:rPr>
            <m:sty m:val="p"/>
          </m:rPr>
          <w:rPr>
            <w:rFonts w:ascii="Cambria Math" w:hAnsi="Cambria Math"/>
            <w:lang w:eastAsia="en-US"/>
          </w:rPr>
          <m:t>Q(s,a)</m:t>
        </m:r>
      </m:oMath>
      <w:r w:rsidRPr="00104088">
        <w:rPr>
          <w:lang w:eastAsia="en-US"/>
        </w:rPr>
        <w:t xml:space="preserve">. I think </w:t>
      </w:r>
      <w:r w:rsidR="008B0084" w:rsidRPr="00104088">
        <w:rPr>
          <w:lang w:eastAsia="en-US"/>
        </w:rPr>
        <w:t>coding</w:t>
      </w:r>
      <w:r w:rsidRPr="00104088">
        <w:rPr>
          <w:lang w:eastAsia="en-US"/>
        </w:rPr>
        <w:t xml:space="preserve"> this out will help make the architecture more intuitive and reinforce why separating value and advantage leads to more stable and efficient learning.</w:t>
      </w:r>
    </w:p>
    <w:p w14:paraId="400C5EEC" w14:textId="77777777" w:rsidR="00104088" w:rsidRDefault="00104088" w:rsidP="00104088">
      <w:pPr>
        <w:rPr>
          <w:lang w:eastAsia="en-US"/>
        </w:rPr>
      </w:pPr>
      <w:r w:rsidRPr="00104088">
        <w:rPr>
          <w:lang w:eastAsia="en-US"/>
        </w:rPr>
        <w:t>Overall, this module helped me appreciate how much the architecture of a network matters, not just the algorithm. It’s a reminder that how we represent the problem can be just as important as how we solve it.</w:t>
      </w:r>
    </w:p>
    <w:p w14:paraId="34AF8671" w14:textId="4CC57949" w:rsidR="008B0084" w:rsidRDefault="008B0084">
      <w:pPr>
        <w:rPr>
          <w:lang w:eastAsia="en-US"/>
        </w:rPr>
      </w:pPr>
      <w:r>
        <w:rPr>
          <w:lang w:eastAsia="en-US"/>
        </w:rPr>
        <w:br w:type="page"/>
      </w:r>
    </w:p>
    <w:p w14:paraId="4ECAD65C" w14:textId="06D7AE72" w:rsidR="008B0084" w:rsidRDefault="008B0084" w:rsidP="008B0084">
      <w:pPr>
        <w:pStyle w:val="Title"/>
        <w:rPr>
          <w:lang w:eastAsia="en-US"/>
        </w:rPr>
      </w:pPr>
      <w:r>
        <w:rPr>
          <w:lang w:eastAsia="en-US"/>
        </w:rPr>
        <w:lastRenderedPageBreak/>
        <w:t>Module 8</w:t>
      </w:r>
    </w:p>
    <w:p w14:paraId="4CD4AA21" w14:textId="5814BEE0" w:rsidR="008B0084" w:rsidRPr="00104088" w:rsidRDefault="008B0084" w:rsidP="008B0084">
      <w:pPr>
        <w:pStyle w:val="Heading1"/>
        <w:rPr>
          <w:lang w:eastAsia="en-US"/>
        </w:rPr>
      </w:pPr>
      <w:r>
        <w:rPr>
          <w:lang w:eastAsia="en-US"/>
        </w:rPr>
        <w:t>Policy Gradient</w:t>
      </w:r>
    </w:p>
    <w:p w14:paraId="3FD2CA41" w14:textId="4CC195C0" w:rsidR="00104088" w:rsidRPr="00104088" w:rsidRDefault="00E82081" w:rsidP="00104088">
      <w:pPr>
        <w:rPr>
          <w:lang w:eastAsia="en-US"/>
        </w:rPr>
      </w:pPr>
      <w:r>
        <w:rPr>
          <w:lang w:eastAsia="en-US"/>
        </w:rPr>
        <w:t>This is a test</w:t>
      </w:r>
    </w:p>
    <w:p w14:paraId="0C226438" w14:textId="7B90D11C" w:rsidR="00A41C4E" w:rsidRPr="00A41C4E" w:rsidRDefault="00A41C4E" w:rsidP="00A41C4E"/>
    <w:sectPr w:rsidR="00A41C4E" w:rsidRPr="00A41C4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2FB0D" w14:textId="77777777" w:rsidR="00E014E1" w:rsidRDefault="00E014E1">
      <w:pPr>
        <w:spacing w:after="0" w:line="240" w:lineRule="auto"/>
      </w:pPr>
      <w:r>
        <w:separator/>
      </w:r>
    </w:p>
  </w:endnote>
  <w:endnote w:type="continuationSeparator" w:id="0">
    <w:p w14:paraId="5BA9D655" w14:textId="77777777" w:rsidR="00E014E1" w:rsidRDefault="00E01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852419"/>
      <w:docPartObj>
        <w:docPartGallery w:val="Page Numbers (Bottom of Page)"/>
        <w:docPartUnique/>
      </w:docPartObj>
    </w:sdtPr>
    <w:sdtEndPr>
      <w:rPr>
        <w:noProof/>
      </w:rPr>
    </w:sdtEndPr>
    <w:sdtContent>
      <w:p w14:paraId="3AAD32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B3325" w14:textId="77777777" w:rsidR="00E014E1" w:rsidRDefault="00E014E1">
      <w:pPr>
        <w:spacing w:after="0" w:line="240" w:lineRule="auto"/>
      </w:pPr>
      <w:r>
        <w:separator/>
      </w:r>
    </w:p>
  </w:footnote>
  <w:footnote w:type="continuationSeparator" w:id="0">
    <w:p w14:paraId="69162C51" w14:textId="77777777" w:rsidR="00E014E1" w:rsidRDefault="00E01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F489C"/>
    <w:multiLevelType w:val="multilevel"/>
    <w:tmpl w:val="9BE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6F12F0"/>
    <w:multiLevelType w:val="multilevel"/>
    <w:tmpl w:val="4BC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303814">
    <w:abstractNumId w:val="8"/>
  </w:num>
  <w:num w:numId="2" w16cid:durableId="1038509251">
    <w:abstractNumId w:val="8"/>
  </w:num>
  <w:num w:numId="3" w16cid:durableId="762459507">
    <w:abstractNumId w:val="9"/>
  </w:num>
  <w:num w:numId="4" w16cid:durableId="1222789810">
    <w:abstractNumId w:val="8"/>
    <w:lvlOverride w:ilvl="0">
      <w:lvl w:ilvl="0">
        <w:start w:val="1"/>
        <w:numFmt w:val="decimal"/>
        <w:lvlText w:val="%1."/>
        <w:lvlJc w:val="left"/>
        <w:pPr>
          <w:tabs>
            <w:tab w:val="num" w:pos="1080"/>
          </w:tabs>
          <w:ind w:left="1080" w:hanging="360"/>
        </w:pPr>
        <w:rPr>
          <w:rFonts w:hint="default"/>
        </w:rPr>
      </w:lvl>
    </w:lvlOverride>
  </w:num>
  <w:num w:numId="5" w16cid:durableId="1191996577">
    <w:abstractNumId w:val="10"/>
  </w:num>
  <w:num w:numId="6" w16cid:durableId="1523595650">
    <w:abstractNumId w:val="7"/>
  </w:num>
  <w:num w:numId="7" w16cid:durableId="495148108">
    <w:abstractNumId w:val="6"/>
  </w:num>
  <w:num w:numId="8" w16cid:durableId="1538274057">
    <w:abstractNumId w:val="5"/>
  </w:num>
  <w:num w:numId="9" w16cid:durableId="1806117591">
    <w:abstractNumId w:val="4"/>
  </w:num>
  <w:num w:numId="10" w16cid:durableId="580525740">
    <w:abstractNumId w:val="3"/>
  </w:num>
  <w:num w:numId="11" w16cid:durableId="1717466279">
    <w:abstractNumId w:val="2"/>
  </w:num>
  <w:num w:numId="12" w16cid:durableId="132868577">
    <w:abstractNumId w:val="1"/>
  </w:num>
  <w:num w:numId="13" w16cid:durableId="927496115">
    <w:abstractNumId w:val="0"/>
  </w:num>
  <w:num w:numId="14" w16cid:durableId="1780488212">
    <w:abstractNumId w:val="8"/>
    <w:lvlOverride w:ilvl="0">
      <w:startOverride w:val="1"/>
    </w:lvlOverride>
  </w:num>
  <w:num w:numId="15" w16cid:durableId="1935480348">
    <w:abstractNumId w:val="8"/>
  </w:num>
  <w:num w:numId="16" w16cid:durableId="1322586687">
    <w:abstractNumId w:val="12"/>
  </w:num>
  <w:num w:numId="17" w16cid:durableId="1267007798">
    <w:abstractNumId w:val="13"/>
  </w:num>
  <w:num w:numId="18" w16cid:durableId="39399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57"/>
    <w:rsid w:val="00003293"/>
    <w:rsid w:val="00020EB3"/>
    <w:rsid w:val="00024AAE"/>
    <w:rsid w:val="00065CDD"/>
    <w:rsid w:val="00080CA7"/>
    <w:rsid w:val="000A66FD"/>
    <w:rsid w:val="000B209D"/>
    <w:rsid w:val="000C7B75"/>
    <w:rsid w:val="000D11B4"/>
    <w:rsid w:val="000F3341"/>
    <w:rsid w:val="00104088"/>
    <w:rsid w:val="001278A8"/>
    <w:rsid w:val="00132288"/>
    <w:rsid w:val="0020471E"/>
    <w:rsid w:val="00220243"/>
    <w:rsid w:val="00253F11"/>
    <w:rsid w:val="002657DE"/>
    <w:rsid w:val="0027092F"/>
    <w:rsid w:val="002A74BA"/>
    <w:rsid w:val="002C1E15"/>
    <w:rsid w:val="002E10DA"/>
    <w:rsid w:val="00317057"/>
    <w:rsid w:val="003C046A"/>
    <w:rsid w:val="003C6FDE"/>
    <w:rsid w:val="003E7C53"/>
    <w:rsid w:val="003F31CF"/>
    <w:rsid w:val="004203E2"/>
    <w:rsid w:val="0043576F"/>
    <w:rsid w:val="00445AC7"/>
    <w:rsid w:val="00447516"/>
    <w:rsid w:val="00524388"/>
    <w:rsid w:val="00567193"/>
    <w:rsid w:val="005D676E"/>
    <w:rsid w:val="005E7A48"/>
    <w:rsid w:val="005F3D0E"/>
    <w:rsid w:val="005F67DE"/>
    <w:rsid w:val="006135D0"/>
    <w:rsid w:val="006211A6"/>
    <w:rsid w:val="006A492E"/>
    <w:rsid w:val="006A7B69"/>
    <w:rsid w:val="006E53A3"/>
    <w:rsid w:val="0075119F"/>
    <w:rsid w:val="007647E7"/>
    <w:rsid w:val="0078342F"/>
    <w:rsid w:val="007930DD"/>
    <w:rsid w:val="00794FE6"/>
    <w:rsid w:val="007C2757"/>
    <w:rsid w:val="007D0FEE"/>
    <w:rsid w:val="00824602"/>
    <w:rsid w:val="008439A1"/>
    <w:rsid w:val="00872AC8"/>
    <w:rsid w:val="008B0084"/>
    <w:rsid w:val="008F0179"/>
    <w:rsid w:val="008F52EC"/>
    <w:rsid w:val="00962856"/>
    <w:rsid w:val="00990190"/>
    <w:rsid w:val="009F712A"/>
    <w:rsid w:val="00A41C4E"/>
    <w:rsid w:val="00AB3CF5"/>
    <w:rsid w:val="00AD13A5"/>
    <w:rsid w:val="00B613F4"/>
    <w:rsid w:val="00B90CCA"/>
    <w:rsid w:val="00BB58E9"/>
    <w:rsid w:val="00BC75A6"/>
    <w:rsid w:val="00C34EE6"/>
    <w:rsid w:val="00C77497"/>
    <w:rsid w:val="00C77991"/>
    <w:rsid w:val="00CB4922"/>
    <w:rsid w:val="00CC7256"/>
    <w:rsid w:val="00CE52CD"/>
    <w:rsid w:val="00CF5A7B"/>
    <w:rsid w:val="00D159CE"/>
    <w:rsid w:val="00D843B6"/>
    <w:rsid w:val="00DC3B89"/>
    <w:rsid w:val="00DD67EE"/>
    <w:rsid w:val="00E014E1"/>
    <w:rsid w:val="00E35C3B"/>
    <w:rsid w:val="00E61005"/>
    <w:rsid w:val="00E652B7"/>
    <w:rsid w:val="00E73AC0"/>
    <w:rsid w:val="00E74917"/>
    <w:rsid w:val="00E82081"/>
    <w:rsid w:val="00EA5707"/>
    <w:rsid w:val="00EDFA92"/>
    <w:rsid w:val="00F62D6E"/>
    <w:rsid w:val="00F76034"/>
    <w:rsid w:val="00FA15FB"/>
    <w:rsid w:val="00FA53D7"/>
    <w:rsid w:val="00FC0BC7"/>
    <w:rsid w:val="00FE1C8F"/>
    <w:rsid w:val="00FE52E8"/>
    <w:rsid w:val="014B3AC8"/>
    <w:rsid w:val="015A485F"/>
    <w:rsid w:val="0211CD1A"/>
    <w:rsid w:val="025CE864"/>
    <w:rsid w:val="047DA31A"/>
    <w:rsid w:val="04DA4A17"/>
    <w:rsid w:val="063A1375"/>
    <w:rsid w:val="06A1CD20"/>
    <w:rsid w:val="06A59D83"/>
    <w:rsid w:val="07F44ED9"/>
    <w:rsid w:val="084C7524"/>
    <w:rsid w:val="085706A1"/>
    <w:rsid w:val="08DB616F"/>
    <w:rsid w:val="09681E9C"/>
    <w:rsid w:val="09CBAD5B"/>
    <w:rsid w:val="0A0F398F"/>
    <w:rsid w:val="0AAC06DE"/>
    <w:rsid w:val="0AC0EBA7"/>
    <w:rsid w:val="0B5BAE9A"/>
    <w:rsid w:val="0BD9A407"/>
    <w:rsid w:val="0CA05C26"/>
    <w:rsid w:val="0D3AABEA"/>
    <w:rsid w:val="0D5E3AB1"/>
    <w:rsid w:val="0DA705C3"/>
    <w:rsid w:val="0E0335FC"/>
    <w:rsid w:val="0E4535E3"/>
    <w:rsid w:val="0EB1AD67"/>
    <w:rsid w:val="0EF13E46"/>
    <w:rsid w:val="0EFE9D11"/>
    <w:rsid w:val="0F79DF68"/>
    <w:rsid w:val="0F9BBBC8"/>
    <w:rsid w:val="0FD6B52E"/>
    <w:rsid w:val="10B05197"/>
    <w:rsid w:val="10D9593E"/>
    <w:rsid w:val="1105333E"/>
    <w:rsid w:val="1105DC66"/>
    <w:rsid w:val="11E14A4F"/>
    <w:rsid w:val="1338754D"/>
    <w:rsid w:val="13B8923E"/>
    <w:rsid w:val="147BECB9"/>
    <w:rsid w:val="1543E281"/>
    <w:rsid w:val="161D0F5C"/>
    <w:rsid w:val="16415692"/>
    <w:rsid w:val="16CD8BC5"/>
    <w:rsid w:val="17621753"/>
    <w:rsid w:val="17E448C7"/>
    <w:rsid w:val="1BEF0C73"/>
    <w:rsid w:val="1C07DD07"/>
    <w:rsid w:val="1C3A38C8"/>
    <w:rsid w:val="1C77ED0C"/>
    <w:rsid w:val="1E00DF87"/>
    <w:rsid w:val="1E27CD1F"/>
    <w:rsid w:val="1E830953"/>
    <w:rsid w:val="1F2B9D15"/>
    <w:rsid w:val="1FFDA5EF"/>
    <w:rsid w:val="201462B4"/>
    <w:rsid w:val="20EFB373"/>
    <w:rsid w:val="214A190A"/>
    <w:rsid w:val="231A81F3"/>
    <w:rsid w:val="2354E261"/>
    <w:rsid w:val="239437D7"/>
    <w:rsid w:val="2399BB99"/>
    <w:rsid w:val="2552C8B7"/>
    <w:rsid w:val="25D3718A"/>
    <w:rsid w:val="25EC1832"/>
    <w:rsid w:val="26E54E55"/>
    <w:rsid w:val="2722E154"/>
    <w:rsid w:val="273227C6"/>
    <w:rsid w:val="28B19FAB"/>
    <w:rsid w:val="290A0A3E"/>
    <w:rsid w:val="29AD6D14"/>
    <w:rsid w:val="2A2BB248"/>
    <w:rsid w:val="2A89535D"/>
    <w:rsid w:val="2B090CAB"/>
    <w:rsid w:val="2C12B4A2"/>
    <w:rsid w:val="2CDAB184"/>
    <w:rsid w:val="2CE04553"/>
    <w:rsid w:val="2D053107"/>
    <w:rsid w:val="2D60354B"/>
    <w:rsid w:val="2E158204"/>
    <w:rsid w:val="2EEAB98E"/>
    <w:rsid w:val="2F08AEB6"/>
    <w:rsid w:val="2FF3ECF6"/>
    <w:rsid w:val="3023061C"/>
    <w:rsid w:val="305C9116"/>
    <w:rsid w:val="30B387B9"/>
    <w:rsid w:val="30B57358"/>
    <w:rsid w:val="3238E0ED"/>
    <w:rsid w:val="347799C4"/>
    <w:rsid w:val="3533652E"/>
    <w:rsid w:val="360596FC"/>
    <w:rsid w:val="36A824A3"/>
    <w:rsid w:val="3700B264"/>
    <w:rsid w:val="37A912EB"/>
    <w:rsid w:val="382FCE8F"/>
    <w:rsid w:val="392730F4"/>
    <w:rsid w:val="39901420"/>
    <w:rsid w:val="39F85728"/>
    <w:rsid w:val="3A49B0A4"/>
    <w:rsid w:val="3CB39C9A"/>
    <w:rsid w:val="3D464A91"/>
    <w:rsid w:val="3E84194E"/>
    <w:rsid w:val="3F08B85F"/>
    <w:rsid w:val="4071E3FC"/>
    <w:rsid w:val="40C01EA3"/>
    <w:rsid w:val="41655169"/>
    <w:rsid w:val="41E9BC07"/>
    <w:rsid w:val="4421F677"/>
    <w:rsid w:val="446A7815"/>
    <w:rsid w:val="44C7AD7B"/>
    <w:rsid w:val="44EF6703"/>
    <w:rsid w:val="44FB945E"/>
    <w:rsid w:val="461CCA09"/>
    <w:rsid w:val="463BC316"/>
    <w:rsid w:val="463D3E05"/>
    <w:rsid w:val="467ADC3A"/>
    <w:rsid w:val="4694D670"/>
    <w:rsid w:val="46EA7FB0"/>
    <w:rsid w:val="482A5131"/>
    <w:rsid w:val="48B63DB7"/>
    <w:rsid w:val="48D2C4EC"/>
    <w:rsid w:val="4A01E0E1"/>
    <w:rsid w:val="4B216779"/>
    <w:rsid w:val="4BBFD255"/>
    <w:rsid w:val="4C224136"/>
    <w:rsid w:val="4CC7A939"/>
    <w:rsid w:val="4CEF49F1"/>
    <w:rsid w:val="4D454611"/>
    <w:rsid w:val="4EA28D05"/>
    <w:rsid w:val="4FD9234B"/>
    <w:rsid w:val="4FED9585"/>
    <w:rsid w:val="4FEE3EF7"/>
    <w:rsid w:val="505DE7C9"/>
    <w:rsid w:val="50B0E689"/>
    <w:rsid w:val="51129F69"/>
    <w:rsid w:val="5116FB63"/>
    <w:rsid w:val="51A2E2F8"/>
    <w:rsid w:val="5203F2E0"/>
    <w:rsid w:val="531A3240"/>
    <w:rsid w:val="53ED6EF9"/>
    <w:rsid w:val="553BDF68"/>
    <w:rsid w:val="55B154C0"/>
    <w:rsid w:val="55B9CFD4"/>
    <w:rsid w:val="565613CA"/>
    <w:rsid w:val="5706DED3"/>
    <w:rsid w:val="57F7CD82"/>
    <w:rsid w:val="586CDCFF"/>
    <w:rsid w:val="58E6E08A"/>
    <w:rsid w:val="5A6C00E4"/>
    <w:rsid w:val="5B319920"/>
    <w:rsid w:val="5B8FC579"/>
    <w:rsid w:val="5BC3C790"/>
    <w:rsid w:val="5D8093F9"/>
    <w:rsid w:val="5E0CE818"/>
    <w:rsid w:val="5E9CFC57"/>
    <w:rsid w:val="5E9E8707"/>
    <w:rsid w:val="601A99E1"/>
    <w:rsid w:val="607D998C"/>
    <w:rsid w:val="60814E24"/>
    <w:rsid w:val="60F4D874"/>
    <w:rsid w:val="62224B3B"/>
    <w:rsid w:val="62588543"/>
    <w:rsid w:val="62FF5A5A"/>
    <w:rsid w:val="634447EC"/>
    <w:rsid w:val="6519BD9B"/>
    <w:rsid w:val="65794272"/>
    <w:rsid w:val="675330BE"/>
    <w:rsid w:val="6785AC42"/>
    <w:rsid w:val="6858969C"/>
    <w:rsid w:val="688EC7AA"/>
    <w:rsid w:val="69211F92"/>
    <w:rsid w:val="6A829A08"/>
    <w:rsid w:val="6A84652C"/>
    <w:rsid w:val="6AA134BC"/>
    <w:rsid w:val="6BCF29AD"/>
    <w:rsid w:val="6BEC5F86"/>
    <w:rsid w:val="6CB40879"/>
    <w:rsid w:val="6D85A6CE"/>
    <w:rsid w:val="6E229C97"/>
    <w:rsid w:val="6E2B8439"/>
    <w:rsid w:val="6E995E4B"/>
    <w:rsid w:val="6EB12DAC"/>
    <w:rsid w:val="6FA5C820"/>
    <w:rsid w:val="71208C99"/>
    <w:rsid w:val="71544981"/>
    <w:rsid w:val="72228A3C"/>
    <w:rsid w:val="72E53DCD"/>
    <w:rsid w:val="73209834"/>
    <w:rsid w:val="744EDD7B"/>
    <w:rsid w:val="748329FA"/>
    <w:rsid w:val="75031300"/>
    <w:rsid w:val="750DBF6E"/>
    <w:rsid w:val="75598C55"/>
    <w:rsid w:val="756FEC4E"/>
    <w:rsid w:val="79127847"/>
    <w:rsid w:val="7A162A1C"/>
    <w:rsid w:val="7A91DABE"/>
    <w:rsid w:val="7AA66883"/>
    <w:rsid w:val="7AFC9845"/>
    <w:rsid w:val="7B93C823"/>
    <w:rsid w:val="7BA113CD"/>
    <w:rsid w:val="7C9EA8DD"/>
    <w:rsid w:val="7CA77E34"/>
    <w:rsid w:val="7D730B38"/>
    <w:rsid w:val="7DAAB69B"/>
    <w:rsid w:val="7DAFB129"/>
    <w:rsid w:val="7F6C21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BE3B1"/>
  <w15:chartTrackingRefBased/>
  <w15:docId w15:val="{151F1DE1-6186-0249-A4E9-AA02D19C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6135D0"/>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317057"/>
    <w:pPr>
      <w:spacing w:before="100" w:beforeAutospacing="1" w:after="100" w:afterAutospacing="1" w:line="240" w:lineRule="auto"/>
    </w:pPr>
    <w:rPr>
      <w:rFonts w:ascii="Times New Roman" w:eastAsia="Times New Roman" w:hAnsi="Times New Roman" w:cs="Times New Roman"/>
      <w:color w:val="auto"/>
      <w:lang w:eastAsia="en-US"/>
    </w:rPr>
  </w:style>
  <w:style w:type="character" w:customStyle="1" w:styleId="Heading2Char">
    <w:name w:val="Heading 2 Char"/>
    <w:basedOn w:val="DefaultParagraphFont"/>
    <w:link w:val="Heading2"/>
    <w:uiPriority w:val="9"/>
    <w:rsid w:val="006135D0"/>
    <w:rPr>
      <w:rFonts w:asciiTheme="majorHAnsi" w:eastAsiaTheme="majorEastAsia" w:hAnsiTheme="majorHAnsi" w:cstheme="majorBidi"/>
      <w:color w:val="BF5B00" w:themeColor="accent1" w:themeShade="BF"/>
      <w:sz w:val="26"/>
      <w:szCs w:val="26"/>
    </w:rPr>
  </w:style>
  <w:style w:type="character" w:styleId="Emphasis">
    <w:name w:val="Emphasis"/>
    <w:basedOn w:val="DefaultParagraphFont"/>
    <w:uiPriority w:val="20"/>
    <w:qFormat/>
    <w:rsid w:val="000C7B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cemcgregor/Library/Containers/com.microsoft.Word/Data/Library/Application%2520Support/Microsoft/Office/16.0/DTS/en-US%257b428392CF-385A-4442-9C59-EC97A5725F1F%257d/%257bCE8B987A-AA43-7F49-8493-EE31FB8CC2BD%25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%7bCE8B987A-AA43-7F49-8493-EE31FB8CC2BD%7dtf10002069_mac.dotx</Template>
  <TotalTime>16</TotalTime>
  <Pages>12</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McGregor</dc:creator>
  <cp:keywords/>
  <dc:description/>
  <cp:lastModifiedBy>Bruce McGregor</cp:lastModifiedBy>
  <cp:revision>5</cp:revision>
  <dcterms:created xsi:type="dcterms:W3CDTF">2025-10-21T23:54:00Z</dcterms:created>
  <dcterms:modified xsi:type="dcterms:W3CDTF">2025-10-28T22:47:00Z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